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20576109"/>
        <w:docPartObj>
          <w:docPartGallery w:val="Cover Pages"/>
          <w:docPartUnique/>
        </w:docPartObj>
      </w:sdtPr>
      <w:sdtEndPr>
        <w:rPr>
          <w:rFonts w:ascii="WarnockPro-Regular" w:hAnsi="WarnockPro-Regular" w:cs="WarnockPro-Regular"/>
          <w:caps/>
          <w:color w:val="1A1A1A"/>
          <w:sz w:val="24"/>
          <w:szCs w:val="24"/>
        </w:rPr>
      </w:sdtEndPr>
      <w:sdtContent>
        <w:p w14:paraId="4587545E" w14:textId="4E44E467" w:rsidR="00537FAF" w:rsidRDefault="00886D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A0FAC5" wp14:editId="7ED4C2C4">
                    <wp:simplePos x="0" y="0"/>
                    <wp:positionH relativeFrom="margin">
                      <wp:posOffset>-457200</wp:posOffset>
                    </wp:positionH>
                    <wp:positionV relativeFrom="page">
                      <wp:posOffset>457200</wp:posOffset>
                    </wp:positionV>
                    <wp:extent cx="7048500" cy="7224587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048500" cy="7224587"/>
                              <a:chOff x="0" y="0"/>
                              <a:chExt cx="5561845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61845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5093EBE" w14:textId="25660918" w:rsidR="00537FAF" w:rsidRPr="00B46F6A" w:rsidRDefault="00537FAF">
                                  <w:p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B46F6A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Proposal for Website Design and Development</w:t>
                                      </w:r>
                                    </w:sdtContent>
                                  </w:sdt>
                                  <w:r w:rsidR="00B46F6A" w:rsidRPr="00B46F6A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</w:t>
                                  </w:r>
                                  <w:r w:rsidR="00886D3B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for </w:t>
                                  </w:r>
                                  <w:r w:rsidR="00B46F6A" w:rsidRPr="00B46F6A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CraigReino.com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A0FAC5" id="Group 125" o:spid="_x0000_s1026" style="position:absolute;margin-left:-36pt;margin-top:36pt;width:555pt;height:568.85pt;z-index:-251657216;mso-position-horizontal-relative:margin;mso-position-vertical-relative:page;mso-width-relative:margin" coordsize="55618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">
                    <o:lock v:ext="edit" aspectratio="t"/>
                    <v:shape id="Freeform 10" o:spid="_x0000_s1027" style="position:absolute;width:55618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39344b [2994]" stroked="f">
                      <v:fill color2="#1b1924 [2018]" rotate="t" colors="0 #565360;.5 #393646;1 #211d2f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901,5134261;5561845,4972126;5561845,4763667;5561845,0;0,0" o:connectangles="0,0,0,0,0,0,0" textboxrect="0,0,720,700"/>
                      <v:textbox inset="1in,86.4pt,86.4pt,86.4pt">
                        <w:txbxContent>
                          <w:p w14:paraId="45093EBE" w14:textId="25660918" w:rsidR="00537FAF" w:rsidRPr="00B46F6A" w:rsidRDefault="00537FAF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B46F6A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Proposal for Website Design and Development</w:t>
                                </w:r>
                              </w:sdtContent>
                            </w:sdt>
                            <w:r w:rsidR="00B46F6A" w:rsidRPr="00B46F6A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="00886D3B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for </w:t>
                            </w:r>
                            <w:r w:rsidR="00B46F6A" w:rsidRPr="00B46F6A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CraigReino.com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287ABFE0" w14:textId="2307D1A6" w:rsidR="00537FAF" w:rsidRDefault="00262FDF" w:rsidP="00262FDF">
          <w:pPr>
            <w:jc w:val="center"/>
            <w:rPr>
              <w:rFonts w:ascii="WarnockPro-Regular" w:hAnsi="WarnockPro-Regular" w:cs="WarnockPro-Regular"/>
              <w:color w:val="1A1A1A"/>
              <w:sz w:val="24"/>
              <w:szCs w:val="24"/>
            </w:rPr>
          </w:pPr>
          <w:r w:rsidRPr="00262FDF">
            <w:drawing>
              <wp:inline distT="0" distB="0" distL="0" distR="0" wp14:anchorId="7E029FDF" wp14:editId="52DEBBC7">
                <wp:extent cx="2093976" cy="2093976"/>
                <wp:effectExtent l="0" t="0" r="1905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3976" cy="2093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37FA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044717E" wp14:editId="3CC2E32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677356" w14:textId="4E236211" w:rsidR="00537FAF" w:rsidRDefault="00537FAF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</w:rPr>
                                      <w:t>Craig Reino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</w:rPr>
                                      <w:t>creino@student.sjcny.edu</w:t>
                                    </w:r>
                                  </w:sdtContent>
                                </w:sdt>
                                <w:r w:rsidR="008C2AFC">
                                  <w:rPr>
                                    <w:color w:val="7F7F7F" w:themeColor="text1" w:themeTint="80"/>
                                  </w:rPr>
                                  <w:t xml:space="preserve"> | STUDENT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4471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left:0;text-align:left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63677356" w14:textId="4E236211" w:rsidR="00537FAF" w:rsidRDefault="00537FAF">
                          <w:pPr>
                            <w:pStyle w:val="NoSpacing"/>
                            <w:rPr>
                              <w:color w:val="7F7F7F" w:themeColor="text1" w:themeTint="80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</w:rPr>
                                <w:t>Craig Reino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</w:rPr>
                                <w:t>creino@student.sjcny.edu</w:t>
                              </w:r>
                            </w:sdtContent>
                          </w:sdt>
                          <w:r w:rsidR="008C2AFC">
                            <w:rPr>
                              <w:color w:val="7F7F7F" w:themeColor="text1" w:themeTint="80"/>
                            </w:rPr>
                            <w:t xml:space="preserve"> | STUDENT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537FA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B9092EE" wp14:editId="146166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218E14" w14:textId="6CB4D751" w:rsidR="00537FAF" w:rsidRDefault="00537FA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Submitted by: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92588D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F543DA6" w14:textId="7A505D36" w:rsidR="00537FAF" w:rsidRDefault="00537FA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92588D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FD2645">
                                      <w:rPr>
                                        <w:caps/>
                                        <w:color w:val="92588D" w:themeColor="accent5"/>
                                        <w:sz w:val="24"/>
                                        <w:szCs w:val="24"/>
                                      </w:rPr>
                                      <w:t>Craig Reino</w:t>
                                    </w:r>
                                    <w:r w:rsidR="00B46F6A">
                                      <w:rPr>
                                        <w:caps/>
                                        <w:color w:val="92588D" w:themeColor="accent5"/>
                                        <w:sz w:val="24"/>
                                        <w:szCs w:val="24"/>
                                      </w:rPr>
                                      <w:t xml:space="preserve"> (The student)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9092EE" id="Text Box 129" o:spid="_x0000_s1030" type="#_x0000_t202" style="position:absolute;left:0;text-align:left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1218E14" w14:textId="6CB4D751" w:rsidR="00537FAF" w:rsidRDefault="00537FA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Submitted by: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92588D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F543DA6" w14:textId="7A505D36" w:rsidR="00537FAF" w:rsidRDefault="00537FA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92588D" w:themeColor="accent5"/>
                                  <w:sz w:val="24"/>
                                  <w:szCs w:val="24"/>
                                </w:rPr>
                              </w:pPr>
                              <w:r w:rsidRPr="00FD2645">
                                <w:rPr>
                                  <w:caps/>
                                  <w:color w:val="92588D" w:themeColor="accent5"/>
                                  <w:sz w:val="24"/>
                                  <w:szCs w:val="24"/>
                                </w:rPr>
                                <w:t>Craig Reino</w:t>
                              </w:r>
                              <w:r w:rsidR="00B46F6A">
                                <w:rPr>
                                  <w:caps/>
                                  <w:color w:val="92588D" w:themeColor="accent5"/>
                                  <w:sz w:val="24"/>
                                  <w:szCs w:val="24"/>
                                </w:rPr>
                                <w:t xml:space="preserve"> (The student)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37FA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3B671" wp14:editId="5E9B1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C2C3C6" w14:textId="0653D074" w:rsidR="00537FAF" w:rsidRDefault="00537FA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A3B671" id="Rectangle 130" o:spid="_x0000_s1031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C2C3C6" w14:textId="0653D074" w:rsidR="00537FAF" w:rsidRDefault="00537FA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537FAF">
            <w:rPr>
              <w:rFonts w:ascii="WarnockPro-Regular" w:hAnsi="WarnockPro-Regular" w:cs="WarnockPro-Regular"/>
              <w:caps/>
              <w:color w:val="1A1A1A"/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B8B5F0F" w14:textId="2FD417A0" w:rsidR="00537FAF" w:rsidRPr="00653D89" w:rsidRDefault="008C2AFC" w:rsidP="00537FAF">
      <w:pPr>
        <w:autoSpaceDE w:val="0"/>
        <w:autoSpaceDN w:val="0"/>
        <w:adjustRightInd w:val="0"/>
        <w:spacing w:after="0" w:line="240" w:lineRule="auto"/>
        <w:rPr>
          <w:rFonts w:ascii="Cambria" w:hAnsi="Cambria" w:cs="AnzianoSmallCaps"/>
          <w:color w:val="5B9BD5" w:themeColor="accent1"/>
          <w:sz w:val="52"/>
          <w:szCs w:val="52"/>
        </w:rPr>
      </w:pPr>
      <w:r w:rsidRPr="00653D89">
        <w:rPr>
          <w:rFonts w:ascii="Cambria" w:hAnsi="Cambria" w:cs="AnzianoSmallCaps"/>
          <w:color w:val="5B9BD5" w:themeColor="accent1"/>
          <w:sz w:val="52"/>
          <w:szCs w:val="52"/>
        </w:rPr>
        <w:lastRenderedPageBreak/>
        <w:t>T</w:t>
      </w:r>
      <w:r w:rsidR="00537FAF" w:rsidRPr="00653D89">
        <w:rPr>
          <w:rFonts w:ascii="Cambria" w:hAnsi="Cambria" w:cs="AnzianoSmallCaps"/>
          <w:color w:val="5B9BD5" w:themeColor="accent1"/>
          <w:sz w:val="52"/>
          <w:szCs w:val="52"/>
        </w:rPr>
        <w:t xml:space="preserve">able of </w:t>
      </w:r>
      <w:r w:rsidRPr="00653D89">
        <w:rPr>
          <w:rFonts w:ascii="Cambria" w:hAnsi="Cambria" w:cs="AnzianoSmallCaps"/>
          <w:color w:val="5B9BD5" w:themeColor="accent1"/>
          <w:sz w:val="52"/>
          <w:szCs w:val="52"/>
        </w:rPr>
        <w:t>C</w:t>
      </w:r>
      <w:r w:rsidR="00537FAF" w:rsidRPr="00653D89">
        <w:rPr>
          <w:rFonts w:ascii="Cambria" w:hAnsi="Cambria" w:cs="AnzianoSmallCaps"/>
          <w:color w:val="5B9BD5" w:themeColor="accent1"/>
          <w:sz w:val="52"/>
          <w:szCs w:val="52"/>
        </w:rPr>
        <w:t>ontents</w:t>
      </w:r>
    </w:p>
    <w:p w14:paraId="5CCAA0B5" w14:textId="1377D2D8" w:rsidR="00537FAF" w:rsidRPr="008C2AFC" w:rsidRDefault="00537FAF" w:rsidP="00537FAF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4"/>
          <w:szCs w:val="24"/>
        </w:rPr>
      </w:pPr>
      <w:r w:rsidRPr="008C2AFC">
        <w:rPr>
          <w:rFonts w:ascii="Cambria" w:hAnsi="Cambria" w:cs="WarnockPro-Regular"/>
          <w:color w:val="1A1A1A"/>
          <w:sz w:val="24"/>
          <w:szCs w:val="24"/>
        </w:rPr>
        <w:t>1. Website proposal ....................................................................................................................................</w:t>
      </w:r>
      <w:r w:rsidR="008C2AFC" w:rsidRPr="008C2AFC">
        <w:rPr>
          <w:rFonts w:ascii="Cambria" w:hAnsi="Cambria" w:cs="WarnockPro-Regular"/>
          <w:color w:val="1A1A1A"/>
          <w:sz w:val="24"/>
          <w:szCs w:val="24"/>
        </w:rPr>
        <w:t>2</w:t>
      </w:r>
    </w:p>
    <w:p w14:paraId="64842D13" w14:textId="46CBF816" w:rsidR="00537FAF" w:rsidRPr="008C2AFC" w:rsidRDefault="00537FAF" w:rsidP="00537FAF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4"/>
          <w:szCs w:val="24"/>
        </w:rPr>
      </w:pPr>
      <w:r w:rsidRPr="008C2AFC">
        <w:rPr>
          <w:rFonts w:ascii="Cambria" w:hAnsi="Cambria" w:cs="WarnockPro-Regular"/>
          <w:color w:val="1A1A1A"/>
          <w:sz w:val="24"/>
          <w:szCs w:val="24"/>
        </w:rPr>
        <w:t>2. Site Map ...................................................................................................................................................</w:t>
      </w:r>
      <w:r w:rsidR="008C2AFC" w:rsidRPr="008C2AFC">
        <w:rPr>
          <w:rFonts w:ascii="Cambria" w:hAnsi="Cambria" w:cs="WarnockPro-Regular"/>
          <w:color w:val="1A1A1A"/>
          <w:sz w:val="24"/>
          <w:szCs w:val="24"/>
        </w:rPr>
        <w:t>...</w:t>
      </w:r>
      <w:r w:rsidR="008C2AFC">
        <w:rPr>
          <w:rFonts w:ascii="Cambria" w:hAnsi="Cambria" w:cs="WarnockPro-Regular"/>
          <w:color w:val="1A1A1A"/>
          <w:sz w:val="24"/>
          <w:szCs w:val="24"/>
        </w:rPr>
        <w:t>.</w:t>
      </w:r>
      <w:r w:rsidR="008C2AFC" w:rsidRPr="008C2AFC">
        <w:rPr>
          <w:rFonts w:ascii="Cambria" w:hAnsi="Cambria" w:cs="WarnockPro-Regular"/>
          <w:color w:val="1A1A1A"/>
          <w:sz w:val="24"/>
          <w:szCs w:val="24"/>
        </w:rPr>
        <w:t>4</w:t>
      </w:r>
    </w:p>
    <w:p w14:paraId="32B78D1F" w14:textId="7882E247" w:rsidR="00537FAF" w:rsidRPr="00AE33D8" w:rsidRDefault="00537FAF" w:rsidP="00537FAF">
      <w:pPr>
        <w:rPr>
          <w:rFonts w:ascii="Cambria" w:hAnsi="Cambria" w:cs="AnzianoSmallCaps"/>
          <w:sz w:val="52"/>
          <w:szCs w:val="52"/>
        </w:rPr>
      </w:pPr>
      <w:r w:rsidRPr="008C2AFC">
        <w:rPr>
          <w:rFonts w:ascii="Cambria" w:hAnsi="Cambria" w:cs="WarnockPro-Regular"/>
          <w:color w:val="1A1A1A"/>
          <w:sz w:val="24"/>
          <w:szCs w:val="24"/>
        </w:rPr>
        <w:t>3. Project Schedule ....................................................................................................................................</w:t>
      </w:r>
      <w:r w:rsidR="008C2AFC" w:rsidRPr="008C2AFC">
        <w:rPr>
          <w:rFonts w:ascii="Cambria" w:hAnsi="Cambria" w:cs="WarnockPro-Regular"/>
          <w:color w:val="1A1A1A"/>
          <w:sz w:val="24"/>
          <w:szCs w:val="24"/>
        </w:rPr>
        <w:t>.</w:t>
      </w:r>
      <w:r w:rsidR="008C2AFC">
        <w:rPr>
          <w:rFonts w:ascii="Cambria" w:hAnsi="Cambria" w:cs="WarnockPro-Regular"/>
          <w:color w:val="1A1A1A"/>
          <w:sz w:val="24"/>
          <w:szCs w:val="24"/>
        </w:rPr>
        <w:t>.</w:t>
      </w:r>
      <w:r w:rsidR="008C2AFC" w:rsidRPr="008C2AFC">
        <w:rPr>
          <w:rFonts w:ascii="Cambria" w:hAnsi="Cambria" w:cs="WarnockPro-Regular"/>
          <w:color w:val="1A1A1A"/>
          <w:sz w:val="24"/>
          <w:szCs w:val="24"/>
        </w:rPr>
        <w:t>5</w:t>
      </w:r>
      <w:r>
        <w:br w:type="page"/>
      </w:r>
      <w:r w:rsidR="008C2AFC" w:rsidRPr="00653D89">
        <w:rPr>
          <w:rFonts w:ascii="AnzianoSmallCaps" w:hAnsi="AnzianoSmallCaps" w:cs="AnzianoSmallCaps"/>
          <w:color w:val="5B9BD5" w:themeColor="accent1"/>
          <w:sz w:val="52"/>
          <w:szCs w:val="52"/>
        </w:rPr>
        <w:lastRenderedPageBreak/>
        <w:t xml:space="preserve">1. </w:t>
      </w:r>
      <w:r w:rsidR="008C2AFC" w:rsidRPr="00653D89">
        <w:rPr>
          <w:rFonts w:ascii="Cambria" w:hAnsi="Cambria" w:cs="AnzianoSmallCaps"/>
          <w:color w:val="5B9BD5" w:themeColor="accent1"/>
          <w:sz w:val="52"/>
          <w:szCs w:val="52"/>
        </w:rPr>
        <w:t>W</w:t>
      </w:r>
      <w:r w:rsidR="008C2AFC" w:rsidRPr="00653D89">
        <w:rPr>
          <w:rFonts w:ascii="Cambria" w:hAnsi="Cambria" w:cs="AnzianoSmallCaps"/>
          <w:color w:val="5B9BD5" w:themeColor="accent1"/>
          <w:sz w:val="52"/>
          <w:szCs w:val="52"/>
        </w:rPr>
        <w:t xml:space="preserve">ebsite </w:t>
      </w:r>
      <w:r w:rsidR="008C2AFC" w:rsidRPr="00653D89">
        <w:rPr>
          <w:rFonts w:ascii="Cambria" w:hAnsi="Cambria" w:cs="AnzianoSmallCaps"/>
          <w:color w:val="5B9BD5" w:themeColor="accent1"/>
          <w:sz w:val="52"/>
          <w:szCs w:val="52"/>
        </w:rPr>
        <w:t>P</w:t>
      </w:r>
      <w:r w:rsidR="008C2AFC" w:rsidRPr="00653D89">
        <w:rPr>
          <w:rFonts w:ascii="Cambria" w:hAnsi="Cambria" w:cs="AnzianoSmallCaps"/>
          <w:color w:val="5B9BD5" w:themeColor="accent1"/>
          <w:sz w:val="52"/>
          <w:szCs w:val="52"/>
        </w:rPr>
        <w:t>roposal</w:t>
      </w:r>
    </w:p>
    <w:p w14:paraId="6D034371" w14:textId="219F106D" w:rsidR="008C2AFC" w:rsidRPr="00653D89" w:rsidRDefault="00FD2645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AnzianoSmallCaps"/>
          <w:b/>
          <w:color w:val="92588D" w:themeColor="accent5"/>
          <w:sz w:val="28"/>
          <w:szCs w:val="28"/>
        </w:rPr>
      </w:pPr>
      <w:r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>P</w:t>
      </w:r>
      <w:r w:rsidR="008C2AFC"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>urpose:</w:t>
      </w:r>
    </w:p>
    <w:p w14:paraId="6E45F5B2" w14:textId="77777777" w:rsidR="00FD2645" w:rsidRPr="00FD2645" w:rsidRDefault="00FD2645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AnzianoSmallCaps"/>
          <w:color w:val="92588D" w:themeColor="accent5"/>
          <w:sz w:val="28"/>
          <w:szCs w:val="28"/>
        </w:rPr>
      </w:pPr>
    </w:p>
    <w:p w14:paraId="62CD48DB" w14:textId="052B70BD" w:rsidR="008C2AFC" w:rsidRDefault="00FD2645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r>
        <w:rPr>
          <w:rFonts w:ascii="Cambria" w:hAnsi="Cambria" w:cs="WarnockPro-Regular"/>
          <w:color w:val="1A1A1A"/>
          <w:sz w:val="22"/>
          <w:szCs w:val="22"/>
        </w:rPr>
        <w:t>Craig Reino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 is a </w:t>
      </w:r>
      <w:r>
        <w:rPr>
          <w:rFonts w:ascii="Cambria" w:hAnsi="Cambria" w:cs="WarnockPro-Regular"/>
          <w:color w:val="1A1A1A"/>
          <w:sz w:val="22"/>
          <w:szCs w:val="22"/>
        </w:rPr>
        <w:t>software development professional with skills in a robust set of areas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 and</w:t>
      </w:r>
      <w:r>
        <w:rPr>
          <w:rFonts w:ascii="Cambria" w:hAnsi="Cambria" w:cs="WarnockPro-Regular"/>
          <w:color w:val="1A1A1A"/>
          <w:sz w:val="22"/>
          <w:szCs w:val="22"/>
        </w:rPr>
        <w:t xml:space="preserve"> is looking to improve his presence on the web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 through a complete website re-design. The goal of this re-design is to</w:t>
      </w:r>
      <w:r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provide </w:t>
      </w:r>
      <w:r w:rsidR="004F60AD">
        <w:rPr>
          <w:rFonts w:ascii="Cambria" w:hAnsi="Cambria" w:cs="WarnockPro-Regular"/>
          <w:color w:val="1A1A1A"/>
          <w:sz w:val="22"/>
          <w:szCs w:val="22"/>
        </w:rPr>
        <w:t xml:space="preserve">Craig </w:t>
      </w:r>
      <w:proofErr w:type="spellStart"/>
      <w:r w:rsidR="004F60AD">
        <w:rPr>
          <w:rFonts w:ascii="Cambria" w:hAnsi="Cambria" w:cs="WarnockPro-Regular"/>
          <w:color w:val="1A1A1A"/>
          <w:sz w:val="22"/>
          <w:szCs w:val="22"/>
        </w:rPr>
        <w:t>Reino’s</w:t>
      </w:r>
      <w:proofErr w:type="spellEnd"/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 customers with an online experience </w:t>
      </w:r>
      <w:r w:rsidR="004F60AD">
        <w:rPr>
          <w:rFonts w:ascii="Cambria" w:hAnsi="Cambria" w:cs="WarnockPro-Regular"/>
          <w:color w:val="1A1A1A"/>
          <w:sz w:val="22"/>
          <w:szCs w:val="22"/>
        </w:rPr>
        <w:t>commensurate</w:t>
      </w:r>
      <w:r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="00653D89">
        <w:rPr>
          <w:rFonts w:ascii="Cambria" w:hAnsi="Cambria" w:cs="WarnockPro-Regular"/>
          <w:color w:val="1A1A1A"/>
          <w:sz w:val="22"/>
          <w:szCs w:val="22"/>
        </w:rPr>
        <w:t>with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="004F60AD">
        <w:rPr>
          <w:rFonts w:ascii="Cambria" w:hAnsi="Cambria" w:cs="WarnockPro-Regular"/>
          <w:color w:val="1A1A1A"/>
          <w:sz w:val="22"/>
          <w:szCs w:val="22"/>
        </w:rPr>
        <w:t xml:space="preserve">Craig </w:t>
      </w:r>
      <w:proofErr w:type="spellStart"/>
      <w:r w:rsidR="004F60AD">
        <w:rPr>
          <w:rFonts w:ascii="Cambria" w:hAnsi="Cambria" w:cs="WarnockPro-Regular"/>
          <w:color w:val="1A1A1A"/>
          <w:sz w:val="22"/>
          <w:szCs w:val="22"/>
        </w:rPr>
        <w:t>Reino’s</w:t>
      </w:r>
      <w:proofErr w:type="spellEnd"/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="004F60AD">
        <w:rPr>
          <w:rFonts w:ascii="Cambria" w:hAnsi="Cambria" w:cs="WarnockPro-Regular"/>
          <w:color w:val="1A1A1A"/>
          <w:sz w:val="22"/>
          <w:szCs w:val="22"/>
        </w:rPr>
        <w:t>development skills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>,</w:t>
      </w:r>
      <w:r w:rsidR="004F60AD">
        <w:rPr>
          <w:rFonts w:ascii="Cambria" w:hAnsi="Cambria" w:cs="WarnockPro-Regular"/>
          <w:color w:val="1A1A1A"/>
          <w:sz w:val="22"/>
          <w:szCs w:val="22"/>
        </w:rPr>
        <w:t xml:space="preserve"> strong development background and expertise in the </w:t>
      </w:r>
      <w:r w:rsidR="005F7A9B">
        <w:rPr>
          <w:rFonts w:ascii="Cambria" w:hAnsi="Cambria" w:cs="WarnockPro-Regular"/>
          <w:color w:val="1A1A1A"/>
          <w:sz w:val="22"/>
          <w:szCs w:val="22"/>
        </w:rPr>
        <w:t xml:space="preserve">multiple </w:t>
      </w:r>
      <w:r w:rsidR="004F60AD">
        <w:rPr>
          <w:rFonts w:ascii="Cambria" w:hAnsi="Cambria" w:cs="WarnockPro-Regular"/>
          <w:color w:val="1A1A1A"/>
          <w:sz w:val="22"/>
          <w:szCs w:val="22"/>
        </w:rPr>
        <w:t>areas of technology by having a modern look and feel</w:t>
      </w:r>
      <w:r w:rsidR="005F7A9B">
        <w:rPr>
          <w:rFonts w:ascii="Cambria" w:hAnsi="Cambria" w:cs="WarnockPro-Regular"/>
          <w:color w:val="1A1A1A"/>
          <w:sz w:val="22"/>
          <w:szCs w:val="22"/>
        </w:rPr>
        <w:t xml:space="preserve"> as well as some methods for contact and interaction on Social Media platforms and/or email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. </w:t>
      </w:r>
    </w:p>
    <w:p w14:paraId="203A52FF" w14:textId="77777777" w:rsidR="004F60AD" w:rsidRPr="00AE33D8" w:rsidRDefault="004F60AD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</w:p>
    <w:p w14:paraId="7870EA53" w14:textId="43FA11C0" w:rsidR="008C2AFC" w:rsidRPr="00653D89" w:rsidRDefault="00FD2645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AnzianoSmallCaps"/>
          <w:b/>
          <w:color w:val="92588D" w:themeColor="accent5"/>
          <w:sz w:val="28"/>
          <w:szCs w:val="28"/>
        </w:rPr>
      </w:pPr>
      <w:r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>T</w:t>
      </w:r>
      <w:r w:rsidR="008C2AFC"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 xml:space="preserve">arget </w:t>
      </w:r>
      <w:r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>A</w:t>
      </w:r>
      <w:r w:rsidR="008C2AFC"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>udience:</w:t>
      </w:r>
    </w:p>
    <w:p w14:paraId="197BD5D8" w14:textId="283B2EF4" w:rsidR="008C2AFC" w:rsidRDefault="004F60AD" w:rsidP="00653D89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r>
        <w:rPr>
          <w:rFonts w:ascii="Cambria" w:hAnsi="Cambria" w:cs="WarnockPro-Regular"/>
          <w:color w:val="1A1A1A"/>
          <w:sz w:val="22"/>
          <w:szCs w:val="22"/>
        </w:rPr>
        <w:t xml:space="preserve">Craig </w:t>
      </w:r>
      <w:proofErr w:type="spellStart"/>
      <w:r>
        <w:rPr>
          <w:rFonts w:ascii="Cambria" w:hAnsi="Cambria" w:cs="WarnockPro-Regular"/>
          <w:color w:val="1A1A1A"/>
          <w:sz w:val="22"/>
          <w:szCs w:val="22"/>
        </w:rPr>
        <w:t>Reino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>’s</w:t>
      </w:r>
      <w:proofErr w:type="spellEnd"/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 new web presence will be looking to target </w:t>
      </w:r>
      <w:r w:rsidR="005F7A9B">
        <w:rPr>
          <w:rFonts w:ascii="Cambria" w:hAnsi="Cambria" w:cs="WarnockPro-Regular"/>
          <w:color w:val="1A1A1A"/>
          <w:sz w:val="22"/>
          <w:szCs w:val="22"/>
        </w:rPr>
        <w:t>any technology relevant searches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 as well as </w:t>
      </w:r>
      <w:proofErr w:type="gramStart"/>
      <w:r w:rsidR="008C2AFC" w:rsidRPr="00AE33D8">
        <w:rPr>
          <w:rFonts w:ascii="Cambria" w:hAnsi="Cambria" w:cs="WarnockPro-Regular"/>
          <w:color w:val="1A1A1A"/>
          <w:sz w:val="22"/>
          <w:szCs w:val="22"/>
        </w:rPr>
        <w:t>open up</w:t>
      </w:r>
      <w:proofErr w:type="gramEnd"/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="005F7A9B">
        <w:rPr>
          <w:rFonts w:ascii="Cambria" w:hAnsi="Cambria" w:cs="WarnockPro-Regular"/>
          <w:color w:val="1A1A1A"/>
          <w:sz w:val="22"/>
          <w:szCs w:val="22"/>
        </w:rPr>
        <w:t>Social Media platforms</w:t>
      </w:r>
      <w:r w:rsidR="00653D89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with the intent on acquiring </w:t>
      </w:r>
      <w:r w:rsidR="006172DD">
        <w:rPr>
          <w:rFonts w:ascii="Cambria" w:hAnsi="Cambria" w:cs="WarnockPro-Regular"/>
          <w:color w:val="1A1A1A"/>
          <w:sz w:val="22"/>
          <w:szCs w:val="22"/>
        </w:rPr>
        <w:t xml:space="preserve">new 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accounts. The site will also target current and future clients that may require </w:t>
      </w:r>
      <w:r w:rsidR="006172DD">
        <w:rPr>
          <w:rFonts w:ascii="Cambria" w:hAnsi="Cambria" w:cs="WarnockPro-Regular"/>
          <w:color w:val="1A1A1A"/>
          <w:sz w:val="22"/>
          <w:szCs w:val="22"/>
        </w:rPr>
        <w:t xml:space="preserve">custom work that is a combination of his various </w:t>
      </w:r>
      <w:proofErr w:type="gramStart"/>
      <w:r w:rsidR="006172DD">
        <w:rPr>
          <w:rFonts w:ascii="Cambria" w:hAnsi="Cambria" w:cs="WarnockPro-Regular"/>
          <w:color w:val="1A1A1A"/>
          <w:sz w:val="22"/>
          <w:szCs w:val="22"/>
        </w:rPr>
        <w:t xml:space="preserve">skills 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>.</w:t>
      </w:r>
      <w:proofErr w:type="gramEnd"/>
    </w:p>
    <w:p w14:paraId="7306838E" w14:textId="77777777" w:rsidR="00653D89" w:rsidRPr="00AE33D8" w:rsidRDefault="00653D89" w:rsidP="00653D89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</w:p>
    <w:p w14:paraId="70F7982F" w14:textId="29C0F9D0" w:rsidR="008C2AFC" w:rsidRPr="00653D89" w:rsidRDefault="00FD2645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AnzianoSmallCaps"/>
          <w:b/>
          <w:color w:val="92588D" w:themeColor="accent5"/>
          <w:sz w:val="28"/>
          <w:szCs w:val="28"/>
        </w:rPr>
      </w:pPr>
      <w:r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>P</w:t>
      </w:r>
      <w:r w:rsidR="008C2AFC"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 xml:space="preserve">reliminary </w:t>
      </w:r>
      <w:r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>R</w:t>
      </w:r>
      <w:r w:rsidR="008C2AFC"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>esearch:</w:t>
      </w:r>
    </w:p>
    <w:p w14:paraId="65963AA8" w14:textId="7A0631A6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proofErr w:type="gramStart"/>
      <w:r w:rsidRPr="00AE33D8">
        <w:rPr>
          <w:rFonts w:ascii="Cambria" w:hAnsi="Cambria" w:cs="WarnockPro-Regular"/>
          <w:color w:val="1A1A1A"/>
          <w:sz w:val="22"/>
          <w:szCs w:val="22"/>
        </w:rPr>
        <w:t>In order to</w:t>
      </w:r>
      <w:proofErr w:type="gramEnd"/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get a preliminary idea of what similar websites offer, many </w:t>
      </w:r>
      <w:r w:rsidR="006172DD">
        <w:rPr>
          <w:rFonts w:ascii="Cambria" w:hAnsi="Cambria" w:cs="WarnockPro-Regular"/>
          <w:color w:val="1A1A1A"/>
          <w:sz w:val="22"/>
          <w:szCs w:val="22"/>
        </w:rPr>
        <w:t>portals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and</w:t>
      </w:r>
    </w:p>
    <w:p w14:paraId="02E8FCAC" w14:textId="11935E5C" w:rsidR="008C2AFC" w:rsidRPr="00AE33D8" w:rsidRDefault="006172DD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r>
        <w:rPr>
          <w:rFonts w:ascii="Cambria" w:hAnsi="Cambria" w:cs="WarnockPro-Regular"/>
          <w:color w:val="1A1A1A"/>
          <w:sz w:val="22"/>
          <w:szCs w:val="22"/>
        </w:rPr>
        <w:t>modern relevant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 websites were reviewed. Sites ranged from </w:t>
      </w:r>
      <w:r>
        <w:rPr>
          <w:rFonts w:ascii="Cambria" w:hAnsi="Cambria" w:cs="WarnockPro-Regular"/>
          <w:color w:val="1A1A1A"/>
          <w:sz w:val="22"/>
          <w:szCs w:val="22"/>
        </w:rPr>
        <w:t>focused on search terms to sites suggested by other means; social media or other sources.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 Many of the sites reviewed offer a</w:t>
      </w:r>
      <w:r>
        <w:rPr>
          <w:rFonts w:ascii="Cambria" w:hAnsi="Cambria" w:cs="WarnockPro-Regular"/>
          <w:color w:val="1A1A1A"/>
          <w:sz w:val="22"/>
          <w:szCs w:val="22"/>
        </w:rPr>
        <w:t>n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 online experience</w:t>
      </w:r>
      <w:r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that allowed users to </w:t>
      </w:r>
      <w:r>
        <w:rPr>
          <w:rFonts w:ascii="Cambria" w:hAnsi="Cambria" w:cs="WarnockPro-Regular"/>
          <w:color w:val="1A1A1A"/>
          <w:sz w:val="22"/>
          <w:szCs w:val="22"/>
        </w:rPr>
        <w:t>correspond with site/entities for support and development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>.</w:t>
      </w:r>
    </w:p>
    <w:p w14:paraId="1638E75B" w14:textId="77777777" w:rsidR="004F60AD" w:rsidRDefault="004F60AD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AnzianoSmallCaps"/>
          <w:color w:val="92588D" w:themeColor="accent5"/>
          <w:sz w:val="28"/>
          <w:szCs w:val="28"/>
        </w:rPr>
      </w:pPr>
    </w:p>
    <w:p w14:paraId="3F320D3B" w14:textId="788EB815" w:rsidR="008C2AFC" w:rsidRPr="00653D89" w:rsidRDefault="00FD2645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AnzianoSmallCaps"/>
          <w:b/>
          <w:color w:val="92588D" w:themeColor="accent5"/>
          <w:sz w:val="28"/>
          <w:szCs w:val="28"/>
        </w:rPr>
      </w:pPr>
      <w:r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>S</w:t>
      </w:r>
      <w:r w:rsidR="008C2AFC"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 xml:space="preserve">ite </w:t>
      </w:r>
      <w:r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>D</w:t>
      </w:r>
      <w:r w:rsidR="008C2AFC"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>esign:</w:t>
      </w:r>
    </w:p>
    <w:p w14:paraId="589E8BCE" w14:textId="79AC15AE" w:rsidR="008C2AFC" w:rsidRDefault="008C2AFC" w:rsidP="004F60AD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The design will aim to convey a </w:t>
      </w:r>
      <w:r w:rsidR="006172DD">
        <w:rPr>
          <w:rFonts w:ascii="Cambria" w:hAnsi="Cambria" w:cs="WarnockPro-Regular"/>
          <w:color w:val="1A1A1A"/>
          <w:sz w:val="22"/>
          <w:szCs w:val="22"/>
        </w:rPr>
        <w:t>professional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, </w:t>
      </w:r>
      <w:r w:rsidR="006172DD">
        <w:rPr>
          <w:rFonts w:ascii="Cambria" w:hAnsi="Cambria" w:cs="WarnockPro-Regular"/>
          <w:color w:val="1A1A1A"/>
          <w:sz w:val="22"/>
          <w:szCs w:val="22"/>
        </w:rPr>
        <w:t>clean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and </w:t>
      </w:r>
      <w:r w:rsidR="006172DD">
        <w:rPr>
          <w:rFonts w:ascii="Cambria" w:hAnsi="Cambria" w:cs="WarnockPro-Regular"/>
          <w:color w:val="1A1A1A"/>
          <w:sz w:val="22"/>
          <w:szCs w:val="22"/>
        </w:rPr>
        <w:t>sharp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="006172DD">
        <w:rPr>
          <w:rFonts w:ascii="Cambria" w:hAnsi="Cambria" w:cs="WarnockPro-Regular"/>
          <w:color w:val="1A1A1A"/>
          <w:sz w:val="22"/>
          <w:szCs w:val="22"/>
        </w:rPr>
        <w:t>look and feel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through a new color scheme,</w:t>
      </w:r>
      <w:r w:rsidR="004F60AD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updated graphics and new design </w:t>
      </w:r>
      <w:r w:rsidR="006172DD">
        <w:rPr>
          <w:rFonts w:ascii="Cambria" w:hAnsi="Cambria" w:cs="WarnockPro-Regular"/>
          <w:color w:val="1A1A1A"/>
          <w:sz w:val="22"/>
          <w:szCs w:val="22"/>
        </w:rPr>
        <w:t>and social media exposure</w:t>
      </w:r>
      <w:r w:rsidRPr="00AE33D8">
        <w:rPr>
          <w:rFonts w:ascii="Cambria" w:hAnsi="Cambria" w:cs="WarnockPro-Regular"/>
          <w:color w:val="1A1A1A"/>
          <w:sz w:val="22"/>
          <w:szCs w:val="22"/>
        </w:rPr>
        <w:t>. The color scheme of the re-design</w:t>
      </w:r>
      <w:r w:rsidR="004F60AD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Pr="00AE33D8">
        <w:rPr>
          <w:rFonts w:ascii="Cambria" w:hAnsi="Cambria" w:cs="WarnockPro-Regular"/>
          <w:color w:val="1A1A1A"/>
          <w:sz w:val="22"/>
          <w:szCs w:val="22"/>
        </w:rPr>
        <w:t>will pull colors from the new brand logo (Design TBD.) Primary site navigation will be</w:t>
      </w:r>
      <w:r w:rsidR="004F60AD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restructured to include </w:t>
      </w:r>
      <w:r w:rsidR="006172DD">
        <w:rPr>
          <w:rFonts w:ascii="Cambria" w:hAnsi="Cambria" w:cs="WarnockPro-Regular"/>
          <w:color w:val="1A1A1A"/>
          <w:sz w:val="22"/>
          <w:szCs w:val="22"/>
        </w:rPr>
        <w:t>universal navigation including the contact options</w:t>
      </w:r>
      <w:r w:rsidRPr="00AE33D8">
        <w:rPr>
          <w:rFonts w:ascii="Cambria" w:hAnsi="Cambria" w:cs="WarnockPro-Regular"/>
          <w:color w:val="1A1A1A"/>
          <w:sz w:val="22"/>
          <w:szCs w:val="22"/>
        </w:rPr>
        <w:t>.</w:t>
      </w:r>
    </w:p>
    <w:p w14:paraId="464D80F5" w14:textId="77777777" w:rsidR="004F60AD" w:rsidRPr="00AE33D8" w:rsidRDefault="004F60AD" w:rsidP="004F60AD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</w:p>
    <w:p w14:paraId="24AD4CA1" w14:textId="560C1E9B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r w:rsidRPr="00AE33D8">
        <w:rPr>
          <w:rFonts w:ascii="Cambria" w:hAnsi="Cambria" w:cs="WarnockPro-Regular"/>
          <w:color w:val="1A1A1A"/>
          <w:sz w:val="22"/>
          <w:szCs w:val="22"/>
        </w:rPr>
        <w:t>The chosen design will be translated into a custom template and applied to a new design, maintaining a consistent look and feel. The site will be designed</w:t>
      </w:r>
      <w:r w:rsidR="004F60AD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Pr="00AE33D8">
        <w:rPr>
          <w:rFonts w:ascii="Cambria" w:hAnsi="Cambria" w:cs="WarnockPro-Regular"/>
          <w:color w:val="1A1A1A"/>
          <w:sz w:val="22"/>
          <w:szCs w:val="22"/>
        </w:rPr>
        <w:t>responsively</w:t>
      </w:r>
      <w:r w:rsidR="004F60AD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Pr="00AE33D8">
        <w:rPr>
          <w:rFonts w:ascii="Cambria" w:hAnsi="Cambria" w:cs="WarnockPro-Regular"/>
          <w:color w:val="1A1A1A"/>
          <w:sz w:val="22"/>
          <w:szCs w:val="22"/>
        </w:rPr>
        <w:t>using HTML5/XHTML/CSS</w:t>
      </w:r>
      <w:r w:rsidR="006172DD">
        <w:rPr>
          <w:rFonts w:ascii="Cambria" w:hAnsi="Cambria" w:cs="WarnockPro-Regular"/>
          <w:color w:val="1A1A1A"/>
          <w:sz w:val="22"/>
          <w:szCs w:val="22"/>
        </w:rPr>
        <w:t>3</w:t>
      </w:r>
      <w:r w:rsidRPr="00AE33D8">
        <w:rPr>
          <w:rFonts w:ascii="Cambria" w:hAnsi="Cambria" w:cs="WarnockPro-Regular"/>
          <w:color w:val="1A1A1A"/>
          <w:sz w:val="22"/>
          <w:szCs w:val="22"/>
        </w:rPr>
        <w:t>. Responsive design is the approach that allows the website to respond</w:t>
      </w:r>
      <w:r w:rsidR="004F60AD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Pr="00AE33D8">
        <w:rPr>
          <w:rFonts w:ascii="Cambria" w:hAnsi="Cambria" w:cs="WarnockPro-Regular"/>
          <w:color w:val="1A1A1A"/>
          <w:sz w:val="22"/>
          <w:szCs w:val="22"/>
        </w:rPr>
        <w:t>to the user’s behavior and environment based on screen size, platform and orientation. As the user</w:t>
      </w:r>
      <w:r w:rsidR="004F60AD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switches from their desktop to </w:t>
      </w:r>
      <w:r w:rsidR="007B6EF3">
        <w:rPr>
          <w:rFonts w:ascii="Cambria" w:hAnsi="Cambria" w:cs="WarnockPro-Regular"/>
          <w:color w:val="1A1A1A"/>
          <w:sz w:val="22"/>
          <w:szCs w:val="22"/>
        </w:rPr>
        <w:t>tablet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to </w:t>
      </w:r>
      <w:r w:rsidR="007B6EF3">
        <w:rPr>
          <w:rFonts w:ascii="Cambria" w:hAnsi="Cambria" w:cs="WarnockPro-Regular"/>
          <w:color w:val="1A1A1A"/>
          <w:sz w:val="22"/>
          <w:szCs w:val="22"/>
        </w:rPr>
        <w:t>p</w:t>
      </w:r>
      <w:r w:rsidRPr="00AE33D8">
        <w:rPr>
          <w:rFonts w:ascii="Cambria" w:hAnsi="Cambria" w:cs="WarnockPro-Regular"/>
          <w:color w:val="1A1A1A"/>
          <w:sz w:val="22"/>
          <w:szCs w:val="22"/>
        </w:rPr>
        <w:t>hone, the website automatically adjusts to accommodate</w:t>
      </w:r>
      <w:r w:rsidR="004F60AD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Pr="00AE33D8">
        <w:rPr>
          <w:rFonts w:ascii="Cambria" w:hAnsi="Cambria" w:cs="WarnockPro-Regular"/>
          <w:color w:val="1A1A1A"/>
          <w:sz w:val="22"/>
          <w:szCs w:val="22"/>
        </w:rPr>
        <w:t>for resolution, image size and scripting capabilities. This eliminates the need to design and develop a</w:t>
      </w:r>
      <w:r w:rsidR="007B6EF3">
        <w:rPr>
          <w:rFonts w:ascii="Cambria" w:hAnsi="Cambria" w:cs="WarnockPro-Regular"/>
          <w:color w:val="1A1A1A"/>
          <w:sz w:val="22"/>
          <w:szCs w:val="22"/>
        </w:rPr>
        <w:t>dditional,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Pr="00AE33D8">
        <w:rPr>
          <w:rFonts w:ascii="Cambria" w:hAnsi="Cambria" w:cs="WarnockPro-Regular"/>
          <w:color w:val="1A1A1A"/>
          <w:sz w:val="22"/>
          <w:szCs w:val="22"/>
        </w:rPr>
        <w:t>separate mobile website.</w:t>
      </w:r>
    </w:p>
    <w:p w14:paraId="16F2056E" w14:textId="5DC6F8CB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3543678D" w14:textId="75E863F6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6F4FC91A" w14:textId="62E2EAA5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3650B40D" w14:textId="51183714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2905EABC" w14:textId="630AFA6C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3735F00E" w14:textId="2B47155D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610B672D" w14:textId="0D8213C0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523C5D87" w14:textId="70DCE765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5F82803E" w14:textId="3DE5E67D" w:rsidR="008C2AFC" w:rsidRPr="00653D89" w:rsidRDefault="00FD2645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AnzianoSmallCaps"/>
          <w:b/>
          <w:color w:val="375D9A"/>
          <w:sz w:val="28"/>
          <w:szCs w:val="28"/>
        </w:rPr>
      </w:pPr>
      <w:r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lastRenderedPageBreak/>
        <w:t>S</w:t>
      </w:r>
      <w:r w:rsidR="008C2AFC"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 xml:space="preserve">cope of </w:t>
      </w:r>
      <w:r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>W</w:t>
      </w:r>
      <w:r w:rsidR="008C2AFC"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>ork</w:t>
      </w:r>
      <w:r w:rsidR="008C2AFC" w:rsidRPr="00653D89">
        <w:rPr>
          <w:rFonts w:ascii="Cambria" w:hAnsi="Cambria" w:cs="AnzianoSmallCaps"/>
          <w:b/>
          <w:color w:val="375D9A"/>
          <w:sz w:val="28"/>
          <w:szCs w:val="28"/>
        </w:rPr>
        <w:t>:</w:t>
      </w:r>
    </w:p>
    <w:p w14:paraId="37C82280" w14:textId="77777777" w:rsidR="00FD2645" w:rsidRPr="00AE33D8" w:rsidRDefault="00FD2645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AnzianoSmallCaps"/>
          <w:color w:val="375D9A"/>
          <w:sz w:val="28"/>
          <w:szCs w:val="28"/>
        </w:rPr>
      </w:pPr>
    </w:p>
    <w:p w14:paraId="2C7EB00E" w14:textId="5740B11B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proofErr w:type="gramStart"/>
      <w:r w:rsidRPr="00AE33D8">
        <w:rPr>
          <w:rFonts w:ascii="Cambria" w:hAnsi="Cambria" w:cs="WarnockPro-Regular"/>
          <w:color w:val="1A1A1A"/>
          <w:sz w:val="22"/>
          <w:szCs w:val="22"/>
        </w:rPr>
        <w:t>In order to</w:t>
      </w:r>
      <w:proofErr w:type="gramEnd"/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complete this </w:t>
      </w:r>
      <w:r w:rsidR="006D3AE4" w:rsidRPr="00AE33D8">
        <w:rPr>
          <w:rFonts w:ascii="Cambria" w:hAnsi="Cambria" w:cs="WarnockPro-Regular"/>
          <w:color w:val="1A1A1A"/>
          <w:sz w:val="22"/>
          <w:szCs w:val="22"/>
        </w:rPr>
        <w:t>project,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the following work must be done. Please note that this list is a</w:t>
      </w:r>
    </w:p>
    <w:p w14:paraId="1334C149" w14:textId="77777777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r w:rsidRPr="00AE33D8">
        <w:rPr>
          <w:rFonts w:ascii="Cambria" w:hAnsi="Cambria" w:cs="WarnockPro-Regular"/>
          <w:color w:val="1A1A1A"/>
          <w:sz w:val="22"/>
          <w:szCs w:val="22"/>
        </w:rPr>
        <w:t>preliminary outline of work to be included in the project and is subject to change upon further</w:t>
      </w:r>
    </w:p>
    <w:p w14:paraId="69E7C9D6" w14:textId="590027A0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r w:rsidRPr="00AE33D8">
        <w:rPr>
          <w:rFonts w:ascii="Cambria" w:hAnsi="Cambria" w:cs="WarnockPro-Regular"/>
          <w:color w:val="1A1A1A"/>
          <w:sz w:val="22"/>
          <w:szCs w:val="22"/>
        </w:rPr>
        <w:t>discussion</w:t>
      </w:r>
      <w:r w:rsidR="006D3AE4">
        <w:rPr>
          <w:rFonts w:ascii="Cambria" w:hAnsi="Cambria" w:cs="WarnockPro-Regular"/>
          <w:color w:val="1A1A1A"/>
          <w:sz w:val="22"/>
          <w:szCs w:val="22"/>
        </w:rPr>
        <w:t>, discovery or timeline requirements – See contact methods</w:t>
      </w:r>
      <w:r w:rsidRPr="00AE33D8">
        <w:rPr>
          <w:rFonts w:ascii="Cambria" w:hAnsi="Cambria" w:cs="WarnockPro-Regular"/>
          <w:color w:val="1A1A1A"/>
          <w:sz w:val="22"/>
          <w:szCs w:val="22"/>
        </w:rPr>
        <w:t>.</w:t>
      </w:r>
    </w:p>
    <w:p w14:paraId="21FE5738" w14:textId="77777777" w:rsidR="00FD2645" w:rsidRDefault="00FD2645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</w:p>
    <w:p w14:paraId="7C36F90B" w14:textId="13E06138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r w:rsidRPr="00AE33D8">
        <w:rPr>
          <w:rFonts w:ascii="Cambria" w:hAnsi="Cambria" w:cs="WarnockPro-Regular"/>
          <w:color w:val="1A1A1A"/>
          <w:sz w:val="22"/>
          <w:szCs w:val="22"/>
        </w:rPr>
        <w:t>• Logo Assets obtained/created</w:t>
      </w:r>
    </w:p>
    <w:p w14:paraId="63FD272F" w14:textId="68FB96B6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r w:rsidRPr="00AE33D8">
        <w:rPr>
          <w:rFonts w:ascii="Cambria" w:hAnsi="Cambria" w:cs="WarnockPro-Regular"/>
          <w:color w:val="1A1A1A"/>
          <w:sz w:val="22"/>
          <w:szCs w:val="22"/>
        </w:rPr>
        <w:t>•</w:t>
      </w:r>
      <w:r w:rsidR="006D3AE4">
        <w:rPr>
          <w:rFonts w:ascii="Cambria" w:hAnsi="Cambria" w:cs="WarnockPro-Regular"/>
          <w:color w:val="1A1A1A"/>
          <w:sz w:val="22"/>
          <w:szCs w:val="22"/>
        </w:rPr>
        <w:t xml:space="preserve"> 6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Comprehensive mock-up designs</w:t>
      </w:r>
      <w:r w:rsidR="006D3AE4">
        <w:rPr>
          <w:rFonts w:ascii="Cambria" w:hAnsi="Cambria" w:cs="WarnockPro-Regular"/>
          <w:color w:val="1A1A1A"/>
          <w:sz w:val="22"/>
          <w:szCs w:val="22"/>
        </w:rPr>
        <w:t>; one for each page,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submitted for review</w:t>
      </w:r>
    </w:p>
    <w:p w14:paraId="01D53096" w14:textId="70EEF5D7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r w:rsidRPr="00AE33D8">
        <w:rPr>
          <w:rFonts w:ascii="Cambria" w:hAnsi="Cambria" w:cs="WarnockPro-Regular"/>
          <w:color w:val="1A1A1A"/>
          <w:sz w:val="22"/>
          <w:szCs w:val="22"/>
        </w:rPr>
        <w:t>• Design Software</w:t>
      </w:r>
      <w:r w:rsidR="006D3AE4">
        <w:rPr>
          <w:rFonts w:ascii="Cambria" w:hAnsi="Cambria" w:cs="WarnockPro-Regular"/>
          <w:color w:val="1A1A1A"/>
          <w:sz w:val="22"/>
          <w:szCs w:val="22"/>
        </w:rPr>
        <w:t>, Mockups – graphical and web based</w:t>
      </w:r>
      <w:r w:rsidR="009D5BD7">
        <w:rPr>
          <w:rFonts w:ascii="Cambria" w:hAnsi="Cambria" w:cs="WarnockPro-Regular"/>
          <w:color w:val="1A1A1A"/>
          <w:sz w:val="22"/>
          <w:szCs w:val="22"/>
        </w:rPr>
        <w:t xml:space="preserve">; provided </w:t>
      </w:r>
    </w:p>
    <w:p w14:paraId="769F6C41" w14:textId="31DAE9A9" w:rsidR="00FD2645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• </w:t>
      </w:r>
      <w:r w:rsidR="009D5BD7">
        <w:rPr>
          <w:rFonts w:ascii="Cambria" w:hAnsi="Cambria" w:cs="WarnockPro-Regular"/>
          <w:color w:val="1A1A1A"/>
          <w:sz w:val="22"/>
          <w:szCs w:val="22"/>
        </w:rPr>
        <w:t>Contact options</w:t>
      </w:r>
      <w:r w:rsidR="009D5BD7">
        <w:rPr>
          <w:rFonts w:ascii="Cambria" w:hAnsi="Cambria" w:cs="WarnockPro-Regular"/>
          <w:color w:val="1A1A1A"/>
          <w:sz w:val="22"/>
          <w:szCs w:val="22"/>
        </w:rPr>
        <w:t xml:space="preserve"> – Either web form, Social Media options or both depending on time constraints as delivery date is not negotiable.</w:t>
      </w:r>
    </w:p>
    <w:p w14:paraId="0118E80B" w14:textId="77777777" w:rsidR="009D5BD7" w:rsidRDefault="009D5BD7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AnzianoSmallCaps"/>
          <w:color w:val="92588D" w:themeColor="accent5"/>
          <w:sz w:val="28"/>
          <w:szCs w:val="28"/>
        </w:rPr>
      </w:pPr>
    </w:p>
    <w:p w14:paraId="546025EE" w14:textId="3564C9D3" w:rsidR="008C2AFC" w:rsidRPr="00653D89" w:rsidRDefault="00FD2645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AnzianoSmallCaps"/>
          <w:b/>
          <w:color w:val="92588D" w:themeColor="accent5"/>
          <w:sz w:val="28"/>
          <w:szCs w:val="28"/>
        </w:rPr>
      </w:pPr>
      <w:r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>S</w:t>
      </w:r>
      <w:r w:rsidR="008C2AFC"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>ummary:</w:t>
      </w:r>
    </w:p>
    <w:p w14:paraId="3C72F7F4" w14:textId="77777777" w:rsidR="00FD2645" w:rsidRDefault="00FD2645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</w:p>
    <w:p w14:paraId="052A8917" w14:textId="20CC3E7F" w:rsidR="009D5BD7" w:rsidRDefault="004F60AD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r>
        <w:rPr>
          <w:rFonts w:ascii="Cambria" w:hAnsi="Cambria" w:cs="WarnockPro-Regular"/>
          <w:color w:val="1A1A1A"/>
          <w:sz w:val="22"/>
          <w:szCs w:val="22"/>
        </w:rPr>
        <w:t>Craig Reino</w:t>
      </w:r>
      <w:r w:rsidR="009D5BD7">
        <w:rPr>
          <w:rFonts w:ascii="Cambria" w:hAnsi="Cambria" w:cs="WarnockPro-Regular"/>
          <w:color w:val="1A1A1A"/>
          <w:sz w:val="22"/>
          <w:szCs w:val="22"/>
        </w:rPr>
        <w:t xml:space="preserve"> (The professional)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 will commission </w:t>
      </w:r>
      <w:r w:rsidR="009D5BD7">
        <w:rPr>
          <w:rFonts w:ascii="Cambria" w:hAnsi="Cambria" w:cs="WarnockPro-Regular"/>
          <w:color w:val="1A1A1A"/>
          <w:sz w:val="22"/>
          <w:szCs w:val="22"/>
        </w:rPr>
        <w:t>Craig Reino (The student)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 to create a custom design for </w:t>
      </w:r>
      <w:r w:rsidR="009D5BD7">
        <w:rPr>
          <w:rFonts w:ascii="Cambria" w:hAnsi="Cambria" w:cs="WarnockPro-Regular"/>
          <w:color w:val="1A1A1A"/>
          <w:sz w:val="22"/>
          <w:szCs w:val="22"/>
        </w:rPr>
        <w:t>his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 new website </w:t>
      </w:r>
      <w:r w:rsidR="009D5BD7">
        <w:rPr>
          <w:rFonts w:ascii="Cambria" w:hAnsi="Cambria" w:cs="WarnockPro-Regular"/>
          <w:color w:val="1A1A1A"/>
          <w:sz w:val="22"/>
          <w:szCs w:val="22"/>
        </w:rPr>
        <w:t>CraigReino.com.</w:t>
      </w:r>
    </w:p>
    <w:p w14:paraId="56864D73" w14:textId="77777777" w:rsidR="009D5BD7" w:rsidRDefault="009D5BD7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</w:p>
    <w:p w14:paraId="67C1AEA7" w14:textId="77777777" w:rsidR="009D5BD7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r w:rsidRPr="00AE33D8">
        <w:rPr>
          <w:rFonts w:ascii="Cambria" w:hAnsi="Cambria" w:cs="WarnockPro-Regular"/>
          <w:color w:val="1A1A1A"/>
          <w:sz w:val="22"/>
          <w:szCs w:val="22"/>
        </w:rPr>
        <w:t>Site</w:t>
      </w:r>
      <w:r w:rsidR="009D5BD7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design will reflect new logo (TBD) and provide a </w:t>
      </w:r>
      <w:r w:rsidR="009D5BD7">
        <w:rPr>
          <w:rFonts w:ascii="Cambria" w:hAnsi="Cambria" w:cs="WarnockPro-Regular"/>
          <w:color w:val="1A1A1A"/>
          <w:sz w:val="22"/>
          <w:szCs w:val="22"/>
        </w:rPr>
        <w:t>professional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and </w:t>
      </w:r>
      <w:r w:rsidR="009D5BD7" w:rsidRPr="00AE33D8">
        <w:rPr>
          <w:rFonts w:ascii="Cambria" w:hAnsi="Cambria" w:cs="WarnockPro-Regular"/>
          <w:color w:val="1A1A1A"/>
          <w:sz w:val="22"/>
          <w:szCs w:val="22"/>
        </w:rPr>
        <w:t>engaging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="009D5BD7">
        <w:rPr>
          <w:rFonts w:ascii="Cambria" w:hAnsi="Cambria" w:cs="WarnockPro-Regular"/>
          <w:color w:val="1A1A1A"/>
          <w:sz w:val="22"/>
          <w:szCs w:val="22"/>
        </w:rPr>
        <w:t>portal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for </w:t>
      </w:r>
      <w:r w:rsidR="009D5BD7">
        <w:rPr>
          <w:rFonts w:ascii="Cambria" w:hAnsi="Cambria" w:cs="WarnockPro-Regular"/>
          <w:color w:val="1A1A1A"/>
          <w:sz w:val="22"/>
          <w:szCs w:val="22"/>
        </w:rPr>
        <w:t xml:space="preserve">potential, </w:t>
      </w:r>
      <w:r w:rsidRPr="00AE33D8">
        <w:rPr>
          <w:rFonts w:ascii="Cambria" w:hAnsi="Cambria" w:cs="WarnockPro-Regular"/>
          <w:color w:val="1A1A1A"/>
          <w:sz w:val="22"/>
          <w:szCs w:val="22"/>
        </w:rPr>
        <w:t>new and returning</w:t>
      </w:r>
      <w:r w:rsidR="009D5BD7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Pr="00AE33D8">
        <w:rPr>
          <w:rFonts w:ascii="Cambria" w:hAnsi="Cambria" w:cs="WarnockPro-Regular"/>
          <w:color w:val="1A1A1A"/>
          <w:sz w:val="22"/>
          <w:szCs w:val="22"/>
        </w:rPr>
        <w:t>clients. A design software</w:t>
      </w:r>
      <w:r w:rsidR="009D5BD7">
        <w:rPr>
          <w:rFonts w:ascii="Cambria" w:hAnsi="Cambria" w:cs="WarnockPro-Regular"/>
          <w:color w:val="1A1A1A"/>
          <w:sz w:val="22"/>
          <w:szCs w:val="22"/>
        </w:rPr>
        <w:t xml:space="preserve"> and social media tools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must be chosen </w:t>
      </w:r>
      <w:proofErr w:type="gramStart"/>
      <w:r w:rsidRPr="00AE33D8">
        <w:rPr>
          <w:rFonts w:ascii="Cambria" w:hAnsi="Cambria" w:cs="WarnockPro-Regular"/>
          <w:color w:val="1A1A1A"/>
          <w:sz w:val="22"/>
          <w:szCs w:val="22"/>
        </w:rPr>
        <w:t>in order to</w:t>
      </w:r>
      <w:proofErr w:type="gramEnd"/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provide online custom</w:t>
      </w:r>
      <w:r w:rsidR="009D5BD7">
        <w:rPr>
          <w:rFonts w:ascii="Cambria" w:hAnsi="Cambria" w:cs="WarnockPro-Regular"/>
          <w:color w:val="1A1A1A"/>
          <w:sz w:val="22"/>
          <w:szCs w:val="22"/>
        </w:rPr>
        <w:t xml:space="preserve"> contact options. Creation of the contact form is dependent on the host options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. </w:t>
      </w:r>
    </w:p>
    <w:p w14:paraId="5E2BA514" w14:textId="77777777" w:rsidR="009D5BD7" w:rsidRDefault="009D5BD7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</w:p>
    <w:p w14:paraId="65A60859" w14:textId="5465D94A" w:rsidR="008C2AFC" w:rsidRPr="00AE33D8" w:rsidRDefault="009D5BD7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r>
        <w:rPr>
          <w:rFonts w:ascii="Cambria" w:hAnsi="Cambria" w:cs="WarnockPro-Regular"/>
          <w:color w:val="1A1A1A"/>
          <w:sz w:val="22"/>
          <w:szCs w:val="22"/>
        </w:rPr>
        <w:t>Ideally t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his </w:t>
      </w:r>
      <w:r>
        <w:rPr>
          <w:rFonts w:ascii="Cambria" w:hAnsi="Cambria" w:cs="WarnockPro-Regular"/>
          <w:color w:val="1A1A1A"/>
          <w:sz w:val="22"/>
          <w:szCs w:val="22"/>
        </w:rPr>
        <w:t>project will allow for future expansion to additional pages, features and functions. Potentially – m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>anage</w:t>
      </w:r>
      <w:r>
        <w:rPr>
          <w:rFonts w:ascii="Cambria" w:hAnsi="Cambria" w:cs="WarnockPro-Regular"/>
          <w:color w:val="1A1A1A"/>
          <w:sz w:val="22"/>
          <w:szCs w:val="22"/>
        </w:rPr>
        <w:t xml:space="preserve"> contact submissions, CRM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, quotes </w:t>
      </w:r>
      <w:r>
        <w:rPr>
          <w:rFonts w:ascii="Cambria" w:hAnsi="Cambria" w:cs="WarnockPro-Regular"/>
          <w:color w:val="1A1A1A"/>
          <w:sz w:val="22"/>
          <w:szCs w:val="22"/>
        </w:rPr>
        <w:t xml:space="preserve">for work/projects 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>and</w:t>
      </w:r>
      <w:r>
        <w:rPr>
          <w:rFonts w:ascii="Cambria" w:hAnsi="Cambria" w:cs="WarnockPro-Regular"/>
          <w:color w:val="1A1A1A"/>
          <w:sz w:val="22"/>
          <w:szCs w:val="22"/>
        </w:rPr>
        <w:t xml:space="preserve"> even a blog/newsfeed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>.</w:t>
      </w:r>
    </w:p>
    <w:p w14:paraId="7962B8C7" w14:textId="5B57A5A0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4C79C45D" w14:textId="766F0A6F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1CF03EAF" w14:textId="47A18AE1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1B59A245" w14:textId="58B30450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66B94355" w14:textId="6C58FEA6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2D2E204A" w14:textId="5D9985A2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65A86E04" w14:textId="09918B50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2F9A3935" w14:textId="4A91621F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466E1E1F" w14:textId="09866375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03A22AF7" w14:textId="7F5706B1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48A8A0A6" w14:textId="0827CCF6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79EEA5DF" w14:textId="535E582B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656942B5" w14:textId="123118D6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00927F9F" w14:textId="0F369AE1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3CE07258" w14:textId="098F7FB0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61223955" w14:textId="78FE6D22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53ADA9D6" w14:textId="48595394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649F61D1" w14:textId="5178883C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180F4290" w14:textId="1C793CD8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721FFC96" w14:textId="3451D5E6" w:rsidR="008C2AFC" w:rsidRPr="00653D89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AnzianoSmallCaps"/>
          <w:color w:val="5B9BD5" w:themeColor="accent1"/>
          <w:sz w:val="52"/>
          <w:szCs w:val="52"/>
        </w:rPr>
      </w:pPr>
      <w:r w:rsidRPr="00653D89">
        <w:rPr>
          <w:rFonts w:ascii="Cambria" w:hAnsi="Cambria" w:cs="AnzianoSmallCaps"/>
          <w:color w:val="5B9BD5" w:themeColor="accent1"/>
          <w:sz w:val="52"/>
          <w:szCs w:val="52"/>
        </w:rPr>
        <w:t xml:space="preserve">2. </w:t>
      </w:r>
      <w:r w:rsidR="00C84204" w:rsidRPr="00653D89">
        <w:rPr>
          <w:rFonts w:ascii="Cambria" w:hAnsi="Cambria" w:cs="AnzianoSmallCaps"/>
          <w:color w:val="5B9BD5" w:themeColor="accent1"/>
          <w:sz w:val="52"/>
          <w:szCs w:val="52"/>
        </w:rPr>
        <w:t>S</w:t>
      </w:r>
      <w:r w:rsidRPr="00653D89">
        <w:rPr>
          <w:rFonts w:ascii="Cambria" w:hAnsi="Cambria" w:cs="AnzianoSmallCaps"/>
          <w:color w:val="5B9BD5" w:themeColor="accent1"/>
          <w:sz w:val="52"/>
          <w:szCs w:val="52"/>
        </w:rPr>
        <w:t xml:space="preserve">ite </w:t>
      </w:r>
      <w:r w:rsidR="00C84204" w:rsidRPr="00653D89">
        <w:rPr>
          <w:rFonts w:ascii="Cambria" w:hAnsi="Cambria" w:cs="AnzianoSmallCaps"/>
          <w:color w:val="5B9BD5" w:themeColor="accent1"/>
          <w:sz w:val="52"/>
          <w:szCs w:val="52"/>
        </w:rPr>
        <w:t>M</w:t>
      </w:r>
      <w:r w:rsidRPr="00653D89">
        <w:rPr>
          <w:rFonts w:ascii="Cambria" w:hAnsi="Cambria" w:cs="AnzianoSmallCaps"/>
          <w:color w:val="5B9BD5" w:themeColor="accent1"/>
          <w:sz w:val="52"/>
          <w:szCs w:val="52"/>
        </w:rPr>
        <w:t>ap</w:t>
      </w:r>
    </w:p>
    <w:p w14:paraId="7D163BC9" w14:textId="77777777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0B235F3B" w14:textId="484470CD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/>
          <w:b/>
          <w:bCs/>
          <w:caps/>
          <w:color w:val="1F4E79" w:themeColor="accent1" w:themeShade="80"/>
          <w:sz w:val="28"/>
          <w:szCs w:val="28"/>
        </w:rPr>
      </w:pPr>
    </w:p>
    <w:p w14:paraId="446E993A" w14:textId="18B92C8D" w:rsidR="008C2AFC" w:rsidRPr="00AE33D8" w:rsidRDefault="00FD2645" w:rsidP="008C2AF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Navigation will be from any page to any page; constant menu.</w:t>
      </w:r>
    </w:p>
    <w:p w14:paraId="2E669284" w14:textId="198F1788" w:rsidR="008C2AFC" w:rsidRPr="00AE33D8" w:rsidRDefault="00E00646" w:rsidP="008C2AFC">
      <w:pPr>
        <w:rPr>
          <w:rFonts w:ascii="Cambria" w:hAnsi="Cambria"/>
          <w:sz w:val="28"/>
          <w:szCs w:val="28"/>
        </w:rPr>
      </w:pPr>
      <w:r w:rsidRPr="00AE33D8">
        <w:rPr>
          <w:rFonts w:ascii="Cambria" w:hAnsi="Cambria"/>
          <w:b/>
          <w:bCs/>
          <w:caps/>
          <w:noProof/>
          <w:color w:val="1F4E79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E754F" wp14:editId="2F981D3C">
                <wp:simplePos x="0" y="0"/>
                <wp:positionH relativeFrom="margin">
                  <wp:posOffset>1990725</wp:posOffset>
                </wp:positionH>
                <wp:positionV relativeFrom="page">
                  <wp:posOffset>2571750</wp:posOffset>
                </wp:positionV>
                <wp:extent cx="1952625" cy="857250"/>
                <wp:effectExtent l="0" t="0" r="28575" b="19050"/>
                <wp:wrapNone/>
                <wp:docPr id="22" name="Rectangle 22" descr="HOME - CraigReino.com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3EDED" id="Rectangle 22" o:spid="_x0000_s1026" alt="HOME - CraigReino.com" style="position:absolute;margin-left:156.75pt;margin-top:202.5pt;width:153.75pt;height:67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" fillcolor="white [3212]" strokecolor="black [1600]" strokeweight="1pt">
                <w10:wrap anchorx="margin" anchory="page"/>
              </v:rect>
            </w:pict>
          </mc:Fallback>
        </mc:AlternateContent>
      </w:r>
    </w:p>
    <w:p w14:paraId="6086E739" w14:textId="25F74141" w:rsidR="008C2AFC" w:rsidRPr="00AE33D8" w:rsidRDefault="001F47EB" w:rsidP="008C2AF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EF721D" wp14:editId="0176AEB2">
                <wp:simplePos x="0" y="0"/>
                <wp:positionH relativeFrom="column">
                  <wp:posOffset>2466975</wp:posOffset>
                </wp:positionH>
                <wp:positionV relativeFrom="paragraph">
                  <wp:posOffset>164465</wp:posOffset>
                </wp:positionV>
                <wp:extent cx="1019175" cy="295275"/>
                <wp:effectExtent l="0" t="0" r="9525" b="952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362C2E" w14:textId="23678AE8" w:rsidR="001F47EB" w:rsidRPr="00C84204" w:rsidRDefault="001F47EB" w:rsidP="001F47EB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C84204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F721D" id="Text Box 58" o:spid="_x0000_s1032" type="#_x0000_t202" style="position:absolute;margin-left:194.25pt;margin-top:12.95pt;width:80.25pt;height:2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" fillcolor="white [3201]" stroked="f" strokeweight=".5pt">
                <v:textbox>
                  <w:txbxContent>
                    <w:p w14:paraId="55362C2E" w14:textId="23678AE8" w:rsidR="001F47EB" w:rsidRPr="00C84204" w:rsidRDefault="001F47EB" w:rsidP="001F47EB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C84204">
                        <w:rPr>
                          <w:rFonts w:ascii="Cambria" w:hAnsi="Cambria"/>
                          <w:sz w:val="32"/>
                          <w:szCs w:val="32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p w14:paraId="5D577B73" w14:textId="19F94703" w:rsidR="008C2AFC" w:rsidRPr="00AE33D8" w:rsidRDefault="008C2AFC" w:rsidP="008C2AFC">
      <w:pPr>
        <w:rPr>
          <w:rFonts w:ascii="Cambria" w:hAnsi="Cambria"/>
          <w:sz w:val="28"/>
          <w:szCs w:val="28"/>
        </w:rPr>
      </w:pPr>
    </w:p>
    <w:p w14:paraId="10C891E9" w14:textId="213F695C" w:rsidR="008C2AFC" w:rsidRPr="00AE33D8" w:rsidRDefault="000048AA" w:rsidP="008C2AF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FB5711" wp14:editId="1D2C9C98">
                <wp:simplePos x="0" y="0"/>
                <wp:positionH relativeFrom="column">
                  <wp:posOffset>2971800</wp:posOffset>
                </wp:positionH>
                <wp:positionV relativeFrom="paragraph">
                  <wp:posOffset>7619</wp:posOffset>
                </wp:positionV>
                <wp:extent cx="0" cy="1857375"/>
                <wp:effectExtent l="0" t="0" r="38100" b="952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7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F89BA" id="Straight Connector 100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.6pt" to="234pt,1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7C7862E0" w14:textId="0F4F75D8" w:rsidR="008C2AFC" w:rsidRPr="00AE33D8" w:rsidRDefault="001F47EB" w:rsidP="008C2AFC">
      <w:pPr>
        <w:rPr>
          <w:rFonts w:ascii="Cambria" w:hAnsi="Cambria"/>
          <w:sz w:val="28"/>
          <w:szCs w:val="28"/>
        </w:rPr>
      </w:pPr>
      <w:r w:rsidRPr="00AE33D8">
        <w:rPr>
          <w:rFonts w:ascii="Cambria" w:hAnsi="Cambria"/>
          <w:b/>
          <w:bCs/>
          <w:caps/>
          <w:noProof/>
          <w:color w:val="1F4E79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0165C9" wp14:editId="4D8248C0">
                <wp:simplePos x="0" y="0"/>
                <wp:positionH relativeFrom="column">
                  <wp:posOffset>3314700</wp:posOffset>
                </wp:positionH>
                <wp:positionV relativeFrom="paragraph">
                  <wp:posOffset>267970</wp:posOffset>
                </wp:positionV>
                <wp:extent cx="1952625" cy="8572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6EE19" id="Rectangle 35" o:spid="_x0000_s1026" style="position:absolute;margin-left:261pt;margin-top:21.1pt;width:153.75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" fillcolor="white [3212]" strokecolor="black [1600]" strokeweight="1pt"/>
            </w:pict>
          </mc:Fallback>
        </mc:AlternateContent>
      </w:r>
      <w:r w:rsidRPr="00AE33D8">
        <w:rPr>
          <w:rFonts w:ascii="Cambria" w:hAnsi="Cambria"/>
          <w:b/>
          <w:bCs/>
          <w:caps/>
          <w:noProof/>
          <w:color w:val="1F4E79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88D5D" wp14:editId="0FE46277">
                <wp:simplePos x="0" y="0"/>
                <wp:positionH relativeFrom="column">
                  <wp:posOffset>685800</wp:posOffset>
                </wp:positionH>
                <wp:positionV relativeFrom="paragraph">
                  <wp:posOffset>267970</wp:posOffset>
                </wp:positionV>
                <wp:extent cx="1952625" cy="8572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20910F" id="Rectangle 36" o:spid="_x0000_s1026" style="position:absolute;margin-left:54pt;margin-top:21.1pt;width:153.75pt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" fillcolor="white [3212]" strokecolor="black [1600]" strokeweight="1pt"/>
            </w:pict>
          </mc:Fallback>
        </mc:AlternateContent>
      </w:r>
    </w:p>
    <w:p w14:paraId="1CCBE604" w14:textId="32EC84FD" w:rsidR="008C2AFC" w:rsidRPr="00AE33D8" w:rsidRDefault="001F47EB" w:rsidP="008C2AF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50F23A5" wp14:editId="1A1A7D85">
                <wp:simplePos x="0" y="0"/>
                <wp:positionH relativeFrom="column">
                  <wp:posOffset>695325</wp:posOffset>
                </wp:positionH>
                <wp:positionV relativeFrom="paragraph">
                  <wp:posOffset>145415</wp:posOffset>
                </wp:positionV>
                <wp:extent cx="1943100" cy="295275"/>
                <wp:effectExtent l="0" t="0" r="0" b="9525"/>
                <wp:wrapTight wrapText="bothSides">
                  <wp:wrapPolygon edited="0">
                    <wp:start x="0" y="0"/>
                    <wp:lineTo x="0" y="20903"/>
                    <wp:lineTo x="21388" y="20903"/>
                    <wp:lineTo x="21388" y="0"/>
                    <wp:lineTo x="0" y="0"/>
                  </wp:wrapPolygon>
                </wp:wrapTight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523CB" w14:textId="0AAFB203" w:rsidR="001F47EB" w:rsidRPr="00C84204" w:rsidRDefault="001F47EB" w:rsidP="001F47EB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C84204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Products</w:t>
                            </w:r>
                            <w:r w:rsidR="000048AA" w:rsidRPr="00C84204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 xml:space="preserve"> &amp;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F23A5" id="Text Box 59" o:spid="_x0000_s1033" type="#_x0000_t202" style="position:absolute;margin-left:54.75pt;margin-top:11.45pt;width:153pt;height:23.25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" fillcolor="white [3201]" stroked="f" strokeweight=".5pt">
                <v:textbox>
                  <w:txbxContent>
                    <w:p w14:paraId="4DA523CB" w14:textId="0AAFB203" w:rsidR="001F47EB" w:rsidRPr="00C84204" w:rsidRDefault="001F47EB" w:rsidP="001F47EB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C84204">
                        <w:rPr>
                          <w:rFonts w:ascii="Cambria" w:hAnsi="Cambria"/>
                          <w:sz w:val="32"/>
                          <w:szCs w:val="32"/>
                        </w:rPr>
                        <w:t>Products</w:t>
                      </w:r>
                      <w:r w:rsidR="000048AA" w:rsidRPr="00C84204">
                        <w:rPr>
                          <w:rFonts w:ascii="Cambria" w:hAnsi="Cambria"/>
                          <w:sz w:val="32"/>
                          <w:szCs w:val="32"/>
                        </w:rPr>
                        <w:t xml:space="preserve"> &amp; Services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C076F3" wp14:editId="3DA10450">
                <wp:simplePos x="0" y="0"/>
                <wp:positionH relativeFrom="column">
                  <wp:posOffset>3771900</wp:posOffset>
                </wp:positionH>
                <wp:positionV relativeFrom="paragraph">
                  <wp:posOffset>135890</wp:posOffset>
                </wp:positionV>
                <wp:extent cx="1019175" cy="295275"/>
                <wp:effectExtent l="0" t="0" r="9525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6AC779" w14:textId="3DD82410" w:rsidR="001F47EB" w:rsidRPr="00C84204" w:rsidRDefault="001F47EB" w:rsidP="001F47EB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C84204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076F3" id="Text Box 62" o:spid="_x0000_s1034" type="#_x0000_t202" style="position:absolute;margin-left:297pt;margin-top:10.7pt;width:80.25pt;height:23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" fillcolor="white [3201]" stroked="f" strokeweight=".5pt">
                <v:textbox>
                  <w:txbxContent>
                    <w:p w14:paraId="136AC779" w14:textId="3DD82410" w:rsidR="001F47EB" w:rsidRPr="00C84204" w:rsidRDefault="001F47EB" w:rsidP="001F47EB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C84204">
                        <w:rPr>
                          <w:rFonts w:ascii="Cambria" w:hAnsi="Cambria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</w:p>
    <w:p w14:paraId="297FF39F" w14:textId="42E45844" w:rsidR="008C2AFC" w:rsidRPr="00AE33D8" w:rsidRDefault="008C2AFC" w:rsidP="008C2AFC">
      <w:pPr>
        <w:rPr>
          <w:rFonts w:ascii="Cambria" w:hAnsi="Cambria"/>
          <w:sz w:val="28"/>
          <w:szCs w:val="28"/>
        </w:rPr>
      </w:pPr>
    </w:p>
    <w:p w14:paraId="41D0ABD1" w14:textId="68A238DF" w:rsidR="008C2AFC" w:rsidRPr="00AE33D8" w:rsidRDefault="000048AA" w:rsidP="008C2AF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217E15" wp14:editId="0FB55BBC">
                <wp:simplePos x="0" y="0"/>
                <wp:positionH relativeFrom="column">
                  <wp:posOffset>2971800</wp:posOffset>
                </wp:positionH>
                <wp:positionV relativeFrom="paragraph">
                  <wp:posOffset>35560</wp:posOffset>
                </wp:positionV>
                <wp:extent cx="1257300" cy="371475"/>
                <wp:effectExtent l="0" t="0" r="19050" b="285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731C0" id="Straight Connector 105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2.8pt" to="333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1F47EB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D8C71B" wp14:editId="17BE36AE">
                <wp:simplePos x="0" y="0"/>
                <wp:positionH relativeFrom="column">
                  <wp:posOffset>1562100</wp:posOffset>
                </wp:positionH>
                <wp:positionV relativeFrom="paragraph">
                  <wp:posOffset>35560</wp:posOffset>
                </wp:positionV>
                <wp:extent cx="1409700" cy="371475"/>
                <wp:effectExtent l="0" t="0" r="19050" b="2857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B23FE" id="Straight Connector 99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2.8pt" to="234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579BFF29" w14:textId="36B6AD8F" w:rsidR="008C2AFC" w:rsidRPr="00AE33D8" w:rsidRDefault="000048AA" w:rsidP="008C2AF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44A100" wp14:editId="5BA3795E">
                <wp:simplePos x="0" y="0"/>
                <wp:positionH relativeFrom="column">
                  <wp:posOffset>2971800</wp:posOffset>
                </wp:positionH>
                <wp:positionV relativeFrom="paragraph">
                  <wp:posOffset>42544</wp:posOffset>
                </wp:positionV>
                <wp:extent cx="0" cy="485775"/>
                <wp:effectExtent l="0" t="0" r="38100" b="952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7709F" id="Straight Connector 10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3.35pt" to="234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0D3661" wp14:editId="747829BE">
                <wp:simplePos x="0" y="0"/>
                <wp:positionH relativeFrom="column">
                  <wp:posOffset>2971800</wp:posOffset>
                </wp:positionH>
                <wp:positionV relativeFrom="paragraph">
                  <wp:posOffset>42545</wp:posOffset>
                </wp:positionV>
                <wp:extent cx="1343025" cy="485775"/>
                <wp:effectExtent l="0" t="0" r="2857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83310" id="Straight Connector 10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3.35pt" to="339.75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3408D0" wp14:editId="01DD51A8">
                <wp:simplePos x="0" y="0"/>
                <wp:positionH relativeFrom="column">
                  <wp:posOffset>1562101</wp:posOffset>
                </wp:positionH>
                <wp:positionV relativeFrom="paragraph">
                  <wp:posOffset>42544</wp:posOffset>
                </wp:positionV>
                <wp:extent cx="1409700" cy="48577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AA6E5" id="Straight Connector 103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3.35pt" to="234pt,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9A0EE08" w14:textId="5FB242F6" w:rsidR="008C2AFC" w:rsidRPr="00AE33D8" w:rsidRDefault="000509DA" w:rsidP="008C2AFC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FB4691" wp14:editId="42F386BD">
                <wp:simplePos x="0" y="0"/>
                <wp:positionH relativeFrom="column">
                  <wp:posOffset>4314825</wp:posOffset>
                </wp:positionH>
                <wp:positionV relativeFrom="paragraph">
                  <wp:posOffset>240030</wp:posOffset>
                </wp:positionV>
                <wp:extent cx="1800225" cy="714375"/>
                <wp:effectExtent l="0" t="0" r="9525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85A349" w14:textId="4A66347E" w:rsidR="000509DA" w:rsidRDefault="001F47EB" w:rsidP="000509DA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0509DA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 xml:space="preserve">Networking &amp; </w:t>
                            </w:r>
                          </w:p>
                          <w:p w14:paraId="2E868A63" w14:textId="4B34614D" w:rsidR="001F47EB" w:rsidRPr="000509DA" w:rsidRDefault="001F47EB" w:rsidP="000509DA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0509DA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B4691" id="Text Box 63" o:spid="_x0000_s1035" type="#_x0000_t202" style="position:absolute;margin-left:339.75pt;margin-top:18.9pt;width:141.75pt;height:5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" fillcolor="white [3201]" stroked="f" strokeweight=".5pt">
                <v:textbox>
                  <w:txbxContent>
                    <w:p w14:paraId="3385A349" w14:textId="4A66347E" w:rsidR="000509DA" w:rsidRDefault="001F47EB" w:rsidP="000509DA">
                      <w:pPr>
                        <w:spacing w:after="0"/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0509DA">
                        <w:rPr>
                          <w:rFonts w:ascii="Cambria" w:hAnsi="Cambria"/>
                          <w:sz w:val="32"/>
                          <w:szCs w:val="32"/>
                        </w:rPr>
                        <w:t xml:space="preserve">Networking &amp; </w:t>
                      </w:r>
                    </w:p>
                    <w:p w14:paraId="2E868A63" w14:textId="4B34614D" w:rsidR="001F47EB" w:rsidRPr="000509DA" w:rsidRDefault="001F47EB" w:rsidP="000509DA">
                      <w:pPr>
                        <w:spacing w:after="0"/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0509DA">
                        <w:rPr>
                          <w:rFonts w:ascii="Cambria" w:hAnsi="Cambria"/>
                          <w:sz w:val="32"/>
                          <w:szCs w:val="32"/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 w:rsidR="00C84204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B45E86" wp14:editId="5E6D83BB">
                <wp:simplePos x="0" y="0"/>
                <wp:positionH relativeFrom="column">
                  <wp:posOffset>152400</wp:posOffset>
                </wp:positionH>
                <wp:positionV relativeFrom="paragraph">
                  <wp:posOffset>259080</wp:posOffset>
                </wp:positionV>
                <wp:extent cx="1866900" cy="6096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C7078C" w14:textId="5CEB01ED" w:rsidR="001F47EB" w:rsidRPr="00C84204" w:rsidRDefault="001F47EB" w:rsidP="001F47EB">
                            <w:pPr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C84204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Software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5E86" id="Text Box 60" o:spid="_x0000_s1036" type="#_x0000_t202" style="position:absolute;margin-left:12pt;margin-top:20.4pt;width:147pt;height:4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" fillcolor="white [3201]" stroked="f" strokeweight=".5pt">
                <v:textbox>
                  <w:txbxContent>
                    <w:p w14:paraId="0EC7078C" w14:textId="5CEB01ED" w:rsidR="001F47EB" w:rsidRPr="00C84204" w:rsidRDefault="001F47EB" w:rsidP="001F47EB">
                      <w:pPr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C84204">
                        <w:rPr>
                          <w:rFonts w:ascii="Cambria" w:hAnsi="Cambria"/>
                          <w:sz w:val="32"/>
                          <w:szCs w:val="32"/>
                        </w:rPr>
                        <w:t>Software Development</w:t>
                      </w:r>
                    </w:p>
                  </w:txbxContent>
                </v:textbox>
              </v:shape>
            </w:pict>
          </mc:Fallback>
        </mc:AlternateContent>
      </w:r>
      <w:r w:rsidR="00C84204">
        <w:rPr>
          <w:rFonts w:ascii="Cambria" w:hAnsi="Cambr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10D2D8" wp14:editId="23307C3F">
                <wp:simplePos x="0" y="0"/>
                <wp:positionH relativeFrom="column">
                  <wp:posOffset>2219325</wp:posOffset>
                </wp:positionH>
                <wp:positionV relativeFrom="paragraph">
                  <wp:posOffset>220980</wp:posOffset>
                </wp:positionV>
                <wp:extent cx="1847850" cy="733425"/>
                <wp:effectExtent l="0" t="0" r="0" b="952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85171E" w14:textId="51F4F6C6" w:rsidR="001F47EB" w:rsidRDefault="001F47EB" w:rsidP="001F47EB">
                            <w:pPr>
                              <w:jc w:val="center"/>
                            </w:pPr>
                            <w:r w:rsidRPr="00C84204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Product Development</w:t>
                            </w:r>
                            <w:r w:rsidR="00C84204" w:rsidRPr="00C84204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0D2D8" id="Text Box 61" o:spid="_x0000_s1037" type="#_x0000_t202" style="position:absolute;margin-left:174.75pt;margin-top:17.4pt;width:145.5pt;height:5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" fillcolor="white [3201]" stroked="f" strokeweight=".5pt">
                <v:textbox>
                  <w:txbxContent>
                    <w:p w14:paraId="4B85171E" w14:textId="51F4F6C6" w:rsidR="001F47EB" w:rsidRDefault="001F47EB" w:rsidP="001F47EB">
                      <w:pPr>
                        <w:jc w:val="center"/>
                      </w:pPr>
                      <w:r w:rsidRPr="00C84204">
                        <w:rPr>
                          <w:rFonts w:ascii="Cambria" w:hAnsi="Cambria"/>
                          <w:sz w:val="32"/>
                          <w:szCs w:val="32"/>
                        </w:rPr>
                        <w:t>Product Development</w:t>
                      </w:r>
                      <w:r w:rsidR="00C84204" w:rsidRPr="00C84204">
                        <w:rPr>
                          <w:rFonts w:ascii="Cambria" w:hAnsi="Cambria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F47EB" w:rsidRPr="00AE33D8">
        <w:rPr>
          <w:rFonts w:ascii="Cambria" w:hAnsi="Cambria"/>
          <w:b/>
          <w:bCs/>
          <w:caps/>
          <w:noProof/>
          <w:color w:val="1F4E79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7AA9B4" wp14:editId="4728C84E">
                <wp:simplePos x="0" y="0"/>
                <wp:positionH relativeFrom="margin">
                  <wp:posOffset>104775</wp:posOffset>
                </wp:positionH>
                <wp:positionV relativeFrom="paragraph">
                  <wp:posOffset>160020</wp:posOffset>
                </wp:positionV>
                <wp:extent cx="1952625" cy="85725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656A5" id="Rectangle 57" o:spid="_x0000_s1026" style="position:absolute;margin-left:8.25pt;margin-top:12.6pt;width:153.75pt;height:67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" fillcolor="white [3212]" strokecolor="black [1600]" strokeweight="1pt">
                <w10:wrap anchorx="margin"/>
              </v:rect>
            </w:pict>
          </mc:Fallback>
        </mc:AlternateContent>
      </w:r>
      <w:r w:rsidR="001F47EB" w:rsidRPr="00AE33D8">
        <w:rPr>
          <w:rFonts w:ascii="Cambria" w:hAnsi="Cambria"/>
          <w:b/>
          <w:bCs/>
          <w:caps/>
          <w:noProof/>
          <w:color w:val="1F4E79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BD22F5" wp14:editId="39A7FAE6">
                <wp:simplePos x="0" y="0"/>
                <wp:positionH relativeFrom="column">
                  <wp:posOffset>2162175</wp:posOffset>
                </wp:positionH>
                <wp:positionV relativeFrom="paragraph">
                  <wp:posOffset>160020</wp:posOffset>
                </wp:positionV>
                <wp:extent cx="1952625" cy="85725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A6F4C" id="Rectangle 56" o:spid="_x0000_s1026" style="position:absolute;margin-left:170.25pt;margin-top:12.6pt;width:153.75pt;height:6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" fillcolor="white [3212]" strokecolor="black [1600]" strokeweight="1pt"/>
            </w:pict>
          </mc:Fallback>
        </mc:AlternateContent>
      </w:r>
      <w:r w:rsidR="001F47EB" w:rsidRPr="00AE33D8">
        <w:rPr>
          <w:rFonts w:ascii="Cambria" w:hAnsi="Cambria"/>
          <w:b/>
          <w:bCs/>
          <w:caps/>
          <w:noProof/>
          <w:color w:val="1F4E79" w:themeColor="accent1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920949" wp14:editId="7E45027E">
                <wp:simplePos x="0" y="0"/>
                <wp:positionH relativeFrom="column">
                  <wp:posOffset>4229100</wp:posOffset>
                </wp:positionH>
                <wp:positionV relativeFrom="paragraph">
                  <wp:posOffset>160020</wp:posOffset>
                </wp:positionV>
                <wp:extent cx="1952625" cy="8572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5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C582E3" id="Rectangle 37" o:spid="_x0000_s1026" style="position:absolute;margin-left:333pt;margin-top:12.6pt;width:153.75pt;height:6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" fillcolor="white [3212]" strokecolor="black [1600]" strokeweight="1pt"/>
            </w:pict>
          </mc:Fallback>
        </mc:AlternateContent>
      </w:r>
    </w:p>
    <w:p w14:paraId="6D46989F" w14:textId="045242E4" w:rsidR="008C2AFC" w:rsidRPr="00AE33D8" w:rsidRDefault="008C2AFC" w:rsidP="008C2AFC">
      <w:pPr>
        <w:rPr>
          <w:rFonts w:ascii="Cambria" w:hAnsi="Cambria"/>
          <w:sz w:val="28"/>
          <w:szCs w:val="28"/>
        </w:rPr>
      </w:pPr>
    </w:p>
    <w:p w14:paraId="3F704C96" w14:textId="4A77DCEA" w:rsidR="008C2AFC" w:rsidRPr="00AE33D8" w:rsidRDefault="008C2AFC" w:rsidP="008C2AFC">
      <w:pPr>
        <w:rPr>
          <w:rFonts w:ascii="Cambria" w:hAnsi="Cambria"/>
          <w:sz w:val="28"/>
          <w:szCs w:val="28"/>
        </w:rPr>
      </w:pPr>
    </w:p>
    <w:p w14:paraId="211ED982" w14:textId="77777777" w:rsidR="008C2AFC" w:rsidRPr="00AE33D8" w:rsidRDefault="008C2AFC" w:rsidP="008C2AFC">
      <w:pPr>
        <w:rPr>
          <w:rFonts w:ascii="Cambria" w:hAnsi="Cambria"/>
          <w:sz w:val="28"/>
          <w:szCs w:val="28"/>
        </w:rPr>
      </w:pPr>
    </w:p>
    <w:p w14:paraId="6FB18D2A" w14:textId="77777777" w:rsidR="008C2AFC" w:rsidRPr="00AE33D8" w:rsidRDefault="008C2AFC" w:rsidP="008C2AFC">
      <w:pPr>
        <w:rPr>
          <w:rFonts w:ascii="Cambria" w:hAnsi="Cambria"/>
          <w:sz w:val="28"/>
          <w:szCs w:val="28"/>
        </w:rPr>
      </w:pPr>
    </w:p>
    <w:p w14:paraId="49111132" w14:textId="77777777" w:rsidR="008C2AFC" w:rsidRPr="00AE33D8" w:rsidRDefault="008C2AFC" w:rsidP="008C2AFC">
      <w:pPr>
        <w:rPr>
          <w:rFonts w:ascii="Cambria" w:hAnsi="Cambria"/>
          <w:sz w:val="28"/>
          <w:szCs w:val="28"/>
        </w:rPr>
      </w:pPr>
    </w:p>
    <w:p w14:paraId="035789BD" w14:textId="2ECD9650" w:rsidR="008C2AFC" w:rsidRPr="00AE33D8" w:rsidRDefault="008C2AFC" w:rsidP="008C2AFC">
      <w:pPr>
        <w:rPr>
          <w:rFonts w:ascii="Cambria" w:hAnsi="Cambria"/>
          <w:sz w:val="28"/>
          <w:szCs w:val="28"/>
        </w:rPr>
      </w:pPr>
    </w:p>
    <w:p w14:paraId="200C4B2A" w14:textId="12AC4468" w:rsidR="008C2AFC" w:rsidRPr="00AE33D8" w:rsidRDefault="008C2AFC" w:rsidP="008C2AFC">
      <w:pPr>
        <w:rPr>
          <w:rFonts w:ascii="Cambria" w:hAnsi="Cambria"/>
          <w:sz w:val="28"/>
          <w:szCs w:val="28"/>
        </w:rPr>
      </w:pPr>
    </w:p>
    <w:p w14:paraId="75C8FB75" w14:textId="3A63A1C1" w:rsidR="008C2AFC" w:rsidRPr="00AE33D8" w:rsidRDefault="008C2AFC" w:rsidP="008C2AFC">
      <w:pPr>
        <w:jc w:val="center"/>
        <w:rPr>
          <w:rFonts w:ascii="Cambria" w:hAnsi="Cambria"/>
          <w:sz w:val="28"/>
          <w:szCs w:val="28"/>
        </w:rPr>
      </w:pPr>
    </w:p>
    <w:p w14:paraId="1B413278" w14:textId="2F39F8C4" w:rsidR="008C2AFC" w:rsidRPr="00AE33D8" w:rsidRDefault="008C2AFC" w:rsidP="008C2AFC">
      <w:pPr>
        <w:jc w:val="center"/>
        <w:rPr>
          <w:rFonts w:ascii="Cambria" w:hAnsi="Cambria"/>
          <w:sz w:val="28"/>
          <w:szCs w:val="28"/>
        </w:rPr>
      </w:pPr>
    </w:p>
    <w:p w14:paraId="5E094281" w14:textId="28D30EB9" w:rsidR="008C2AFC" w:rsidRPr="00653D89" w:rsidRDefault="008C2AFC" w:rsidP="008C2AFC">
      <w:pPr>
        <w:rPr>
          <w:rFonts w:ascii="Cambria" w:hAnsi="Cambria" w:cs="AnzianoSmallCaps"/>
          <w:color w:val="5B9BD5" w:themeColor="accent1"/>
          <w:sz w:val="52"/>
          <w:szCs w:val="52"/>
        </w:rPr>
      </w:pPr>
      <w:r w:rsidRPr="00653D89">
        <w:rPr>
          <w:rFonts w:ascii="Cambria" w:hAnsi="Cambria" w:cs="AnzianoSmallCaps"/>
          <w:color w:val="5B9BD5" w:themeColor="accent1"/>
          <w:sz w:val="52"/>
          <w:szCs w:val="52"/>
        </w:rPr>
        <w:t>3. project schedule</w:t>
      </w:r>
    </w:p>
    <w:p w14:paraId="6C0E98FA" w14:textId="07D62639" w:rsidR="008C2AFC" w:rsidRPr="00653D89" w:rsidRDefault="00FD2645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AnzianoSmallCaps"/>
          <w:b/>
          <w:color w:val="92588D" w:themeColor="accent5"/>
          <w:sz w:val="28"/>
          <w:szCs w:val="28"/>
        </w:rPr>
      </w:pPr>
      <w:r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>P</w:t>
      </w:r>
      <w:r w:rsidR="008C2AFC" w:rsidRPr="00653D89">
        <w:rPr>
          <w:rFonts w:ascii="Cambria" w:hAnsi="Cambria" w:cs="AnzianoSmallCaps"/>
          <w:b/>
          <w:color w:val="92588D" w:themeColor="accent5"/>
          <w:sz w:val="28"/>
          <w:szCs w:val="28"/>
        </w:rPr>
        <w:t>hase i</w:t>
      </w:r>
    </w:p>
    <w:p w14:paraId="48E9BF0F" w14:textId="77777777" w:rsidR="00FD2645" w:rsidRDefault="00FD2645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SemiboldDisp"/>
          <w:color w:val="000000"/>
          <w:sz w:val="22"/>
          <w:szCs w:val="22"/>
        </w:rPr>
      </w:pPr>
    </w:p>
    <w:p w14:paraId="070FA1B0" w14:textId="2A0432CD" w:rsidR="008C2AFC" w:rsidRPr="00C60730" w:rsidRDefault="00653D89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SemiboldDisp"/>
          <w:color w:val="5B9BD5" w:themeColor="accent1"/>
          <w:sz w:val="22"/>
          <w:szCs w:val="22"/>
        </w:rPr>
      </w:pPr>
      <w:r w:rsidRPr="00C60730">
        <w:rPr>
          <w:rFonts w:ascii="Cambria" w:hAnsi="Cambria" w:cs="WarnockPro-SemiboldDisp"/>
          <w:color w:val="5B9BD5" w:themeColor="accent1"/>
          <w:sz w:val="22"/>
          <w:szCs w:val="22"/>
        </w:rPr>
        <w:t>September</w:t>
      </w:r>
      <w:r w:rsidR="008C2AFC" w:rsidRPr="00C60730">
        <w:rPr>
          <w:rFonts w:ascii="Cambria" w:hAnsi="Cambria" w:cs="WarnockPro-SemiboldDisp"/>
          <w:color w:val="5B9BD5" w:themeColor="accent1"/>
          <w:sz w:val="22"/>
          <w:szCs w:val="22"/>
        </w:rPr>
        <w:t xml:space="preserve"> </w:t>
      </w:r>
      <w:r w:rsidRPr="00C60730">
        <w:rPr>
          <w:rFonts w:ascii="Cambria" w:hAnsi="Cambria" w:cs="WarnockPro-SemiboldDisp"/>
          <w:color w:val="5B9BD5" w:themeColor="accent1"/>
          <w:sz w:val="22"/>
          <w:szCs w:val="22"/>
        </w:rPr>
        <w:t>27</w:t>
      </w:r>
      <w:r w:rsidR="008C2AFC" w:rsidRPr="00C60730">
        <w:rPr>
          <w:rFonts w:ascii="Cambria" w:hAnsi="Cambria" w:cs="WarnockPro-SemiboldDisp"/>
          <w:color w:val="5B9BD5" w:themeColor="accent1"/>
          <w:sz w:val="22"/>
          <w:szCs w:val="22"/>
        </w:rPr>
        <w:t>th, 201</w:t>
      </w:r>
      <w:r w:rsidR="00C60730" w:rsidRPr="00C60730">
        <w:rPr>
          <w:rFonts w:ascii="Cambria" w:hAnsi="Cambria" w:cs="WarnockPro-SemiboldDisp"/>
          <w:color w:val="5B9BD5" w:themeColor="accent1"/>
          <w:sz w:val="22"/>
          <w:szCs w:val="22"/>
        </w:rPr>
        <w:t>8</w:t>
      </w:r>
      <w:r w:rsidR="008C2AFC" w:rsidRPr="00C60730">
        <w:rPr>
          <w:rFonts w:ascii="Cambria" w:hAnsi="Cambria" w:cs="WarnockPro-SemiboldDisp"/>
          <w:color w:val="5B9BD5" w:themeColor="accent1"/>
          <w:sz w:val="22"/>
          <w:szCs w:val="22"/>
        </w:rPr>
        <w:t xml:space="preserve"> – </w:t>
      </w:r>
      <w:r w:rsidRPr="00C60730">
        <w:rPr>
          <w:rFonts w:ascii="Cambria" w:hAnsi="Cambria" w:cs="WarnockPro-SemiboldDisp"/>
          <w:color w:val="5B9BD5" w:themeColor="accent1"/>
          <w:sz w:val="22"/>
          <w:szCs w:val="22"/>
        </w:rPr>
        <w:t>Proposal</w:t>
      </w:r>
    </w:p>
    <w:p w14:paraId="31FAF239" w14:textId="77777777" w:rsidR="00FD2645" w:rsidRPr="00AE33D8" w:rsidRDefault="00FD2645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SemiboldDisp"/>
          <w:color w:val="000000"/>
          <w:sz w:val="22"/>
          <w:szCs w:val="22"/>
        </w:rPr>
      </w:pPr>
    </w:p>
    <w:p w14:paraId="0A33F2FD" w14:textId="77777777" w:rsidR="00C60730" w:rsidRDefault="00653D89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r>
        <w:rPr>
          <w:rFonts w:ascii="Cambria" w:hAnsi="Cambria" w:cs="WarnockPro-Regular"/>
          <w:color w:val="1A1A1A"/>
          <w:sz w:val="22"/>
          <w:szCs w:val="22"/>
        </w:rPr>
        <w:t xml:space="preserve">After 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>meetings</w:t>
      </w:r>
      <w:r>
        <w:rPr>
          <w:rFonts w:ascii="Cambria" w:hAnsi="Cambria" w:cs="WarnockPro-Regular"/>
          <w:color w:val="1A1A1A"/>
          <w:sz w:val="22"/>
          <w:szCs w:val="22"/>
        </w:rPr>
        <w:t xml:space="preserve"> with Professor Bliss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 and further </w:t>
      </w:r>
      <w:r w:rsidR="00C60730">
        <w:rPr>
          <w:rFonts w:ascii="Cambria" w:hAnsi="Cambria" w:cs="WarnockPro-Regular"/>
          <w:color w:val="1A1A1A"/>
          <w:sz w:val="22"/>
          <w:szCs w:val="22"/>
        </w:rPr>
        <w:t>consideration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="004F60AD">
        <w:rPr>
          <w:rFonts w:ascii="Cambria" w:hAnsi="Cambria" w:cs="WarnockPro-Regular"/>
          <w:color w:val="1A1A1A"/>
          <w:sz w:val="22"/>
          <w:szCs w:val="22"/>
        </w:rPr>
        <w:t>Craig Reino</w:t>
      </w:r>
      <w:r w:rsidR="00C60730">
        <w:rPr>
          <w:rFonts w:ascii="Cambria" w:hAnsi="Cambria" w:cs="WarnockPro-Regular"/>
          <w:color w:val="1A1A1A"/>
          <w:sz w:val="22"/>
          <w:szCs w:val="22"/>
        </w:rPr>
        <w:t xml:space="preserve"> will construct a proposal that includes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 the navigational structure, </w:t>
      </w:r>
      <w:r w:rsidR="00C60730">
        <w:rPr>
          <w:rFonts w:ascii="Cambria" w:hAnsi="Cambria" w:cs="WarnockPro-Regular"/>
          <w:color w:val="1A1A1A"/>
          <w:sz w:val="22"/>
          <w:szCs w:val="22"/>
        </w:rPr>
        <w:t xml:space="preserve">begin 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>select</w:t>
      </w:r>
      <w:r w:rsidR="00C60730">
        <w:rPr>
          <w:rFonts w:ascii="Cambria" w:hAnsi="Cambria" w:cs="WarnockPro-Regular"/>
          <w:color w:val="1A1A1A"/>
          <w:sz w:val="22"/>
          <w:szCs w:val="22"/>
        </w:rPr>
        <w:t>ion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 xml:space="preserve"> a</w:t>
      </w:r>
      <w:r w:rsidR="00FD2645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>design software</w:t>
      </w:r>
      <w:r w:rsidR="00C60730">
        <w:rPr>
          <w:rFonts w:ascii="Cambria" w:hAnsi="Cambria" w:cs="WarnockPro-Regular"/>
          <w:color w:val="1A1A1A"/>
          <w:sz w:val="22"/>
          <w:szCs w:val="22"/>
        </w:rPr>
        <w:t xml:space="preserve"> and methods of contact</w:t>
      </w:r>
      <w:r w:rsidR="008C2AFC" w:rsidRPr="00AE33D8">
        <w:rPr>
          <w:rFonts w:ascii="Cambria" w:hAnsi="Cambria" w:cs="WarnockPro-Regular"/>
          <w:color w:val="1A1A1A"/>
          <w:sz w:val="22"/>
          <w:szCs w:val="22"/>
        </w:rPr>
        <w:t>.</w:t>
      </w:r>
      <w:r w:rsidR="00C60730">
        <w:rPr>
          <w:rFonts w:ascii="Cambria" w:hAnsi="Cambria" w:cs="WarnockPro-Regular"/>
          <w:color w:val="1A1A1A"/>
          <w:sz w:val="22"/>
          <w:szCs w:val="22"/>
        </w:rPr>
        <w:t xml:space="preserve">  Submission form or potential Social Media options are what will be explored further. Phone number and email contact information will be on the website throughout all pages.</w:t>
      </w:r>
    </w:p>
    <w:p w14:paraId="347BA04F" w14:textId="77777777" w:rsidR="00C60730" w:rsidRDefault="00C60730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</w:p>
    <w:p w14:paraId="312C7CB2" w14:textId="6F9A5158" w:rsidR="00C60730" w:rsidRPr="00C60730" w:rsidRDefault="00C60730" w:rsidP="00C60730">
      <w:pPr>
        <w:autoSpaceDE w:val="0"/>
        <w:autoSpaceDN w:val="0"/>
        <w:adjustRightInd w:val="0"/>
        <w:spacing w:after="0" w:line="240" w:lineRule="auto"/>
        <w:rPr>
          <w:rFonts w:ascii="Cambria" w:hAnsi="Cambria" w:cs="WarnockPro-SemiboldDisp"/>
          <w:color w:val="5B9BD5" w:themeColor="accent1"/>
          <w:sz w:val="22"/>
          <w:szCs w:val="22"/>
        </w:rPr>
      </w:pPr>
      <w:r>
        <w:rPr>
          <w:rFonts w:ascii="Cambria" w:hAnsi="Cambria" w:cs="WarnockPro-SemiboldDisp"/>
          <w:color w:val="5B9BD5" w:themeColor="accent1"/>
          <w:sz w:val="22"/>
          <w:szCs w:val="22"/>
        </w:rPr>
        <w:t>October</w:t>
      </w:r>
      <w:r w:rsidRPr="00C60730">
        <w:rPr>
          <w:rFonts w:ascii="Cambria" w:hAnsi="Cambria" w:cs="WarnockPro-SemiboldDisp"/>
          <w:color w:val="5B9BD5" w:themeColor="accent1"/>
          <w:sz w:val="22"/>
          <w:szCs w:val="22"/>
        </w:rPr>
        <w:t xml:space="preserve"> </w:t>
      </w:r>
      <w:r>
        <w:rPr>
          <w:rFonts w:ascii="Cambria" w:hAnsi="Cambria" w:cs="WarnockPro-SemiboldDisp"/>
          <w:color w:val="5B9BD5" w:themeColor="accent1"/>
          <w:sz w:val="22"/>
          <w:szCs w:val="22"/>
        </w:rPr>
        <w:t>11</w:t>
      </w:r>
      <w:r w:rsidRPr="00C60730">
        <w:rPr>
          <w:rFonts w:ascii="Cambria" w:hAnsi="Cambria" w:cs="WarnockPro-SemiboldDisp"/>
          <w:color w:val="5B9BD5" w:themeColor="accent1"/>
          <w:sz w:val="22"/>
          <w:szCs w:val="22"/>
        </w:rPr>
        <w:t>th, 201</w:t>
      </w:r>
      <w:r w:rsidRPr="00C60730">
        <w:rPr>
          <w:rFonts w:ascii="Cambria" w:hAnsi="Cambria" w:cs="WarnockPro-SemiboldDisp"/>
          <w:color w:val="5B9BD5" w:themeColor="accent1"/>
          <w:sz w:val="22"/>
          <w:szCs w:val="22"/>
        </w:rPr>
        <w:t>8</w:t>
      </w:r>
      <w:r w:rsidRPr="00C60730">
        <w:rPr>
          <w:rFonts w:ascii="Cambria" w:hAnsi="Cambria" w:cs="WarnockPro-SemiboldDisp"/>
          <w:color w:val="5B9BD5" w:themeColor="accent1"/>
          <w:sz w:val="22"/>
          <w:szCs w:val="22"/>
        </w:rPr>
        <w:t xml:space="preserve"> – </w:t>
      </w:r>
      <w:r w:rsidRPr="00C60730">
        <w:rPr>
          <w:rFonts w:ascii="Cambria" w:hAnsi="Cambria" w:cs="WarnockPro-SemiboldDisp"/>
          <w:color w:val="5B9BD5" w:themeColor="accent1"/>
          <w:sz w:val="22"/>
          <w:szCs w:val="22"/>
        </w:rPr>
        <w:t>Discovery</w:t>
      </w:r>
    </w:p>
    <w:p w14:paraId="494FE4C8" w14:textId="77777777" w:rsidR="00C60730" w:rsidRDefault="00C60730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</w:p>
    <w:p w14:paraId="6760FC83" w14:textId="0882D33A" w:rsidR="008C2AFC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r w:rsidRPr="00AE33D8">
        <w:rPr>
          <w:rFonts w:ascii="Cambria" w:hAnsi="Cambria" w:cs="WarnockPro-Regular"/>
          <w:color w:val="1A1A1A"/>
          <w:sz w:val="22"/>
          <w:szCs w:val="22"/>
        </w:rPr>
        <w:t>Expectations of the final design will be clearly defined,</w:t>
      </w:r>
      <w:r w:rsidR="00931727">
        <w:rPr>
          <w:rFonts w:ascii="Cambria" w:hAnsi="Cambria" w:cs="WarnockPro-Regular"/>
          <w:color w:val="1A1A1A"/>
          <w:sz w:val="22"/>
          <w:szCs w:val="22"/>
        </w:rPr>
        <w:t xml:space="preserve"> styles established, tools approved and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a time frame</w:t>
      </w:r>
      <w:r w:rsidR="00931727">
        <w:rPr>
          <w:rFonts w:ascii="Cambria" w:hAnsi="Cambria" w:cs="WarnockPro-Regular"/>
          <w:color w:val="1A1A1A"/>
          <w:sz w:val="22"/>
          <w:szCs w:val="22"/>
        </w:rPr>
        <w:t xml:space="preserve"> for when the expect to see each page. Also,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and </w:t>
      </w:r>
      <w:r w:rsidR="00C60730">
        <w:rPr>
          <w:rFonts w:ascii="Cambria" w:hAnsi="Cambria" w:cs="WarnockPro-Regular"/>
          <w:color w:val="1A1A1A"/>
          <w:sz w:val="22"/>
          <w:szCs w:val="22"/>
        </w:rPr>
        <w:t xml:space="preserve">contact </w:t>
      </w:r>
      <w:r w:rsidR="00931727">
        <w:rPr>
          <w:rFonts w:ascii="Cambria" w:hAnsi="Cambria" w:cs="WarnockPro-Regular"/>
          <w:color w:val="1A1A1A"/>
          <w:sz w:val="22"/>
          <w:szCs w:val="22"/>
        </w:rPr>
        <w:t>methods will be approved and workflows defined</w:t>
      </w:r>
      <w:r w:rsidRPr="00AE33D8">
        <w:rPr>
          <w:rFonts w:ascii="Cambria" w:hAnsi="Cambria" w:cs="WarnockPro-Regular"/>
          <w:color w:val="1A1A1A"/>
          <w:sz w:val="22"/>
          <w:szCs w:val="22"/>
        </w:rPr>
        <w:t>.</w:t>
      </w:r>
      <w:r w:rsidR="00931727">
        <w:rPr>
          <w:rFonts w:ascii="Cambria" w:hAnsi="Cambria" w:cs="WarnockPro-Regular"/>
          <w:color w:val="1A1A1A"/>
          <w:sz w:val="22"/>
          <w:szCs w:val="22"/>
        </w:rPr>
        <w:t xml:space="preserve"> (If agreement/approach is acceptable for time constraints) </w:t>
      </w:r>
    </w:p>
    <w:p w14:paraId="0E7D98D9" w14:textId="77777777" w:rsidR="00FD2645" w:rsidRPr="00AE33D8" w:rsidRDefault="00FD2645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</w:p>
    <w:p w14:paraId="0EC42D32" w14:textId="51954B5C" w:rsidR="008C2AFC" w:rsidRPr="00C60730" w:rsidRDefault="00C60730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SemiboldDisp"/>
          <w:color w:val="5B9BD5" w:themeColor="accent1"/>
          <w:sz w:val="22"/>
          <w:szCs w:val="22"/>
        </w:rPr>
      </w:pPr>
      <w:r w:rsidRPr="00C60730">
        <w:rPr>
          <w:rFonts w:ascii="Cambria" w:hAnsi="Cambria" w:cs="WarnockPro-SemiboldDisp"/>
          <w:color w:val="5B9BD5" w:themeColor="accent1"/>
          <w:sz w:val="22"/>
          <w:szCs w:val="22"/>
        </w:rPr>
        <w:t xml:space="preserve">October </w:t>
      </w:r>
      <w:r w:rsidR="008C2AFC" w:rsidRPr="00C60730">
        <w:rPr>
          <w:rFonts w:ascii="Cambria" w:hAnsi="Cambria" w:cs="WarnockPro-SemiboldDisp"/>
          <w:color w:val="5B9BD5" w:themeColor="accent1"/>
          <w:sz w:val="22"/>
          <w:szCs w:val="22"/>
        </w:rPr>
        <w:t>2</w:t>
      </w:r>
      <w:r w:rsidRPr="00C60730">
        <w:rPr>
          <w:rFonts w:ascii="Cambria" w:hAnsi="Cambria" w:cs="WarnockPro-SemiboldDisp"/>
          <w:color w:val="5B9BD5" w:themeColor="accent1"/>
          <w:sz w:val="22"/>
          <w:szCs w:val="22"/>
        </w:rPr>
        <w:t>5</w:t>
      </w:r>
      <w:r w:rsidR="008C2AFC" w:rsidRPr="00C60730">
        <w:rPr>
          <w:rFonts w:ascii="Cambria" w:hAnsi="Cambria" w:cs="WarnockPro-SemiboldDisp"/>
          <w:color w:val="5B9BD5" w:themeColor="accent1"/>
          <w:sz w:val="22"/>
          <w:szCs w:val="22"/>
        </w:rPr>
        <w:t>th, 201</w:t>
      </w:r>
      <w:r w:rsidRPr="00C60730">
        <w:rPr>
          <w:rFonts w:ascii="Cambria" w:hAnsi="Cambria" w:cs="WarnockPro-SemiboldDisp"/>
          <w:color w:val="5B9BD5" w:themeColor="accent1"/>
          <w:sz w:val="22"/>
          <w:szCs w:val="22"/>
        </w:rPr>
        <w:t>8</w:t>
      </w:r>
      <w:r w:rsidR="008C2AFC" w:rsidRPr="00C60730">
        <w:rPr>
          <w:rFonts w:ascii="Cambria" w:hAnsi="Cambria" w:cs="WarnockPro-SemiboldDisp"/>
          <w:color w:val="5B9BD5" w:themeColor="accent1"/>
          <w:sz w:val="22"/>
          <w:szCs w:val="22"/>
        </w:rPr>
        <w:t xml:space="preserve"> – Final Mockup Delivery</w:t>
      </w:r>
    </w:p>
    <w:p w14:paraId="32541C41" w14:textId="77777777" w:rsidR="00FD2645" w:rsidRPr="00AE33D8" w:rsidRDefault="00FD2645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SemiboldDisp"/>
          <w:color w:val="000000"/>
          <w:sz w:val="22"/>
          <w:szCs w:val="22"/>
        </w:rPr>
      </w:pPr>
    </w:p>
    <w:p w14:paraId="72ED1122" w14:textId="2166A864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Delivery of </w:t>
      </w:r>
      <w:r w:rsidR="006D3AE4">
        <w:rPr>
          <w:rFonts w:ascii="Cambria" w:hAnsi="Cambria" w:cs="WarnockPro-Regular"/>
          <w:color w:val="1A1A1A"/>
          <w:sz w:val="22"/>
          <w:szCs w:val="22"/>
        </w:rPr>
        <w:t>six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comprehensive designs will be submitted for </w:t>
      </w:r>
      <w:r w:rsidR="009835B5">
        <w:rPr>
          <w:rFonts w:ascii="Cambria" w:hAnsi="Cambria" w:cs="WarnockPro-Regular"/>
          <w:color w:val="1A1A1A"/>
          <w:sz w:val="22"/>
          <w:szCs w:val="22"/>
        </w:rPr>
        <w:t xml:space="preserve">each of </w:t>
      </w:r>
      <w:r w:rsidRPr="00AE33D8">
        <w:rPr>
          <w:rFonts w:ascii="Cambria" w:hAnsi="Cambria" w:cs="WarnockPro-Regular"/>
          <w:color w:val="1A1A1A"/>
          <w:sz w:val="22"/>
          <w:szCs w:val="22"/>
        </w:rPr>
        <w:t>the website page</w:t>
      </w:r>
      <w:r w:rsidR="00CF2C77">
        <w:rPr>
          <w:rFonts w:ascii="Cambria" w:hAnsi="Cambria" w:cs="WarnockPro-Regular"/>
          <w:color w:val="1A1A1A"/>
          <w:sz w:val="22"/>
          <w:szCs w:val="22"/>
        </w:rPr>
        <w:t>s</w:t>
      </w:r>
      <w:r w:rsidRPr="00AE33D8">
        <w:rPr>
          <w:rFonts w:ascii="Cambria" w:hAnsi="Cambria" w:cs="WarnockPro-Regular"/>
          <w:color w:val="1A1A1A"/>
          <w:sz w:val="22"/>
          <w:szCs w:val="22"/>
        </w:rPr>
        <w:t>. These designs</w:t>
      </w:r>
      <w:r w:rsidR="009835B5"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Pr="00AE33D8">
        <w:rPr>
          <w:rFonts w:ascii="Cambria" w:hAnsi="Cambria" w:cs="WarnockPro-Regular"/>
          <w:color w:val="1A1A1A"/>
          <w:sz w:val="22"/>
          <w:szCs w:val="22"/>
        </w:rPr>
        <w:t>will define</w:t>
      </w:r>
      <w:r w:rsidR="00CF2C77">
        <w:rPr>
          <w:rFonts w:ascii="Cambria" w:hAnsi="Cambria" w:cs="WarnockPro-Regular"/>
          <w:color w:val="1A1A1A"/>
          <w:sz w:val="22"/>
          <w:szCs w:val="22"/>
        </w:rPr>
        <w:t>, and allow for review of</w:t>
      </w:r>
      <w:r w:rsidRPr="00AE33D8">
        <w:rPr>
          <w:rFonts w:ascii="Cambria" w:hAnsi="Cambria" w:cs="WarnockPro-Regular"/>
          <w:color w:val="1A1A1A"/>
          <w:sz w:val="22"/>
          <w:szCs w:val="22"/>
        </w:rPr>
        <w:t xml:space="preserve"> the site structure, user navigation, and graphic look and feel.</w:t>
      </w:r>
    </w:p>
    <w:p w14:paraId="020D1AF4" w14:textId="77777777" w:rsidR="00FD2645" w:rsidRDefault="00FD2645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SemiboldDisp"/>
          <w:color w:val="000000"/>
          <w:sz w:val="22"/>
          <w:szCs w:val="22"/>
        </w:rPr>
      </w:pPr>
    </w:p>
    <w:p w14:paraId="0BB736F2" w14:textId="7B654440" w:rsidR="008C2AFC" w:rsidRPr="00C60730" w:rsidRDefault="00CF2C77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SemiboldDisp"/>
          <w:color w:val="5B9BD5" w:themeColor="accent1"/>
          <w:sz w:val="22"/>
          <w:szCs w:val="22"/>
        </w:rPr>
      </w:pPr>
      <w:r>
        <w:rPr>
          <w:rFonts w:ascii="Cambria" w:hAnsi="Cambria" w:cs="WarnockPro-SemiboldDisp"/>
          <w:color w:val="5B9BD5" w:themeColor="accent1"/>
          <w:sz w:val="22"/>
          <w:szCs w:val="22"/>
        </w:rPr>
        <w:t>November</w:t>
      </w:r>
      <w:r w:rsidR="008C2AFC" w:rsidRPr="00C60730">
        <w:rPr>
          <w:rFonts w:ascii="Cambria" w:hAnsi="Cambria" w:cs="WarnockPro-SemiboldDisp"/>
          <w:color w:val="5B9BD5" w:themeColor="accent1"/>
          <w:sz w:val="22"/>
          <w:szCs w:val="22"/>
        </w:rPr>
        <w:t xml:space="preserve"> </w:t>
      </w:r>
      <w:r>
        <w:rPr>
          <w:rFonts w:ascii="Cambria" w:hAnsi="Cambria" w:cs="WarnockPro-SemiboldDisp"/>
          <w:color w:val="5B9BD5" w:themeColor="accent1"/>
          <w:sz w:val="22"/>
          <w:szCs w:val="22"/>
        </w:rPr>
        <w:t>15</w:t>
      </w:r>
      <w:r w:rsidR="008C2AFC" w:rsidRPr="00C60730">
        <w:rPr>
          <w:rFonts w:ascii="Cambria" w:hAnsi="Cambria" w:cs="WarnockPro-SemiboldDisp"/>
          <w:color w:val="5B9BD5" w:themeColor="accent1"/>
          <w:sz w:val="22"/>
          <w:szCs w:val="22"/>
        </w:rPr>
        <w:t>th, 201</w:t>
      </w:r>
      <w:r w:rsidR="00C60730" w:rsidRPr="00C60730">
        <w:rPr>
          <w:rFonts w:ascii="Cambria" w:hAnsi="Cambria" w:cs="WarnockPro-SemiboldDisp"/>
          <w:color w:val="5B9BD5" w:themeColor="accent1"/>
          <w:sz w:val="22"/>
          <w:szCs w:val="22"/>
        </w:rPr>
        <w:t xml:space="preserve">8 </w:t>
      </w:r>
      <w:r w:rsidR="008C2AFC" w:rsidRPr="00C60730">
        <w:rPr>
          <w:rFonts w:ascii="Cambria" w:hAnsi="Cambria" w:cs="WarnockPro-SemiboldDisp"/>
          <w:color w:val="5B9BD5" w:themeColor="accent1"/>
          <w:sz w:val="22"/>
          <w:szCs w:val="22"/>
        </w:rPr>
        <w:t>–Mock-up Review and Feedback</w:t>
      </w:r>
    </w:p>
    <w:p w14:paraId="78EC8131" w14:textId="77777777" w:rsidR="00FD2645" w:rsidRDefault="00FD2645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</w:p>
    <w:p w14:paraId="0EC3A37B" w14:textId="4BCFAB54" w:rsidR="008C2AFC" w:rsidRPr="00AE33D8" w:rsidRDefault="008C2AFC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r w:rsidRPr="00AE33D8">
        <w:rPr>
          <w:rFonts w:ascii="Cambria" w:hAnsi="Cambria" w:cs="WarnockPro-Regular"/>
          <w:color w:val="1A1A1A"/>
          <w:sz w:val="22"/>
          <w:szCs w:val="22"/>
        </w:rPr>
        <w:t>A meeting will be scheduled to review submitted designs. During this meeting a final design will be</w:t>
      </w:r>
    </w:p>
    <w:p w14:paraId="43E8A17A" w14:textId="5099C764" w:rsidR="008C2AFC" w:rsidRPr="00AE33D8" w:rsidRDefault="008C2AFC" w:rsidP="008C2AFC">
      <w:pPr>
        <w:rPr>
          <w:rFonts w:ascii="Cambria" w:hAnsi="Cambria" w:cs="WarnockPro-Regular"/>
          <w:color w:val="1A1A1A"/>
          <w:sz w:val="22"/>
          <w:szCs w:val="22"/>
        </w:rPr>
      </w:pPr>
      <w:r w:rsidRPr="00AE33D8">
        <w:rPr>
          <w:rFonts w:ascii="Cambria" w:hAnsi="Cambria" w:cs="WarnockPro-Regular"/>
          <w:color w:val="1A1A1A"/>
          <w:sz w:val="22"/>
          <w:szCs w:val="22"/>
        </w:rPr>
        <w:t>chosen and any necessary revisions to the design will be discussed</w:t>
      </w:r>
      <w:r w:rsidR="00931727">
        <w:rPr>
          <w:rFonts w:ascii="Cambria" w:hAnsi="Cambria" w:cs="WarnockPro-Regular"/>
          <w:color w:val="1A1A1A"/>
          <w:sz w:val="22"/>
          <w:szCs w:val="22"/>
        </w:rPr>
        <w:t xml:space="preserve"> and addressed for the last segment; Implementation</w:t>
      </w:r>
      <w:r w:rsidRPr="00AE33D8">
        <w:rPr>
          <w:rFonts w:ascii="Cambria" w:hAnsi="Cambria" w:cs="WarnockPro-Regular"/>
          <w:color w:val="1A1A1A"/>
          <w:sz w:val="22"/>
          <w:szCs w:val="22"/>
        </w:rPr>
        <w:t>.</w:t>
      </w:r>
      <w:r w:rsidR="00931727">
        <w:rPr>
          <w:rFonts w:ascii="Cambria" w:hAnsi="Cambria" w:cs="WarnockPro-Regular"/>
          <w:color w:val="1A1A1A"/>
          <w:sz w:val="22"/>
          <w:szCs w:val="22"/>
        </w:rPr>
        <w:t xml:space="preserve"> (See below)</w:t>
      </w:r>
    </w:p>
    <w:p w14:paraId="351F5646" w14:textId="73DE9F2C" w:rsidR="008C2AFC" w:rsidRPr="00C60730" w:rsidRDefault="00C60730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SemiboldDisp"/>
          <w:color w:val="5B9BD5" w:themeColor="accent1"/>
          <w:sz w:val="22"/>
          <w:szCs w:val="22"/>
        </w:rPr>
      </w:pPr>
      <w:r w:rsidRPr="00C60730">
        <w:rPr>
          <w:rFonts w:ascii="Cambria" w:hAnsi="Cambria" w:cs="WarnockPro-SemiboldDisp"/>
          <w:color w:val="5B9BD5" w:themeColor="accent1"/>
          <w:sz w:val="22"/>
          <w:szCs w:val="22"/>
        </w:rPr>
        <w:t>December</w:t>
      </w:r>
      <w:r w:rsidR="008C2AFC" w:rsidRPr="00C60730">
        <w:rPr>
          <w:rFonts w:ascii="Cambria" w:hAnsi="Cambria" w:cs="WarnockPro-SemiboldDisp"/>
          <w:color w:val="5B9BD5" w:themeColor="accent1"/>
          <w:sz w:val="22"/>
          <w:szCs w:val="22"/>
        </w:rPr>
        <w:t xml:space="preserve"> </w:t>
      </w:r>
      <w:r w:rsidRPr="00C60730">
        <w:rPr>
          <w:rFonts w:ascii="Cambria" w:hAnsi="Cambria" w:cs="WarnockPro-SemiboldDisp"/>
          <w:color w:val="5B9BD5" w:themeColor="accent1"/>
          <w:sz w:val="22"/>
          <w:szCs w:val="22"/>
        </w:rPr>
        <w:t>6th</w:t>
      </w:r>
      <w:r w:rsidR="008C2AFC" w:rsidRPr="00C60730">
        <w:rPr>
          <w:rFonts w:ascii="Cambria" w:hAnsi="Cambria" w:cs="WarnockPro-SemiboldDisp"/>
          <w:color w:val="5B9BD5" w:themeColor="accent1"/>
          <w:sz w:val="22"/>
          <w:szCs w:val="22"/>
        </w:rPr>
        <w:t>, 201</w:t>
      </w:r>
      <w:r w:rsidRPr="00C60730">
        <w:rPr>
          <w:rFonts w:ascii="Cambria" w:hAnsi="Cambria" w:cs="WarnockPro-SemiboldDisp"/>
          <w:color w:val="5B9BD5" w:themeColor="accent1"/>
          <w:sz w:val="22"/>
          <w:szCs w:val="22"/>
        </w:rPr>
        <w:t>8</w:t>
      </w:r>
      <w:r w:rsidR="008C2AFC" w:rsidRPr="00C60730">
        <w:rPr>
          <w:rFonts w:ascii="Cambria" w:hAnsi="Cambria" w:cs="WarnockPro-SemiboldDisp"/>
          <w:color w:val="5B9BD5" w:themeColor="accent1"/>
          <w:sz w:val="22"/>
          <w:szCs w:val="22"/>
        </w:rPr>
        <w:t xml:space="preserve"> – Final </w:t>
      </w:r>
      <w:r w:rsidRPr="00C60730">
        <w:rPr>
          <w:rFonts w:ascii="Cambria" w:hAnsi="Cambria" w:cs="WarnockPro-SemiboldDisp"/>
          <w:color w:val="5B9BD5" w:themeColor="accent1"/>
          <w:sz w:val="22"/>
          <w:szCs w:val="22"/>
        </w:rPr>
        <w:t>Website Implementation</w:t>
      </w:r>
    </w:p>
    <w:p w14:paraId="42C29549" w14:textId="3E8D5BA3" w:rsidR="00FD2645" w:rsidRDefault="00FD2645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</w:p>
    <w:p w14:paraId="50015168" w14:textId="232BB9C4" w:rsidR="00C60730" w:rsidRDefault="00C60730" w:rsidP="008C2AFC">
      <w:pPr>
        <w:autoSpaceDE w:val="0"/>
        <w:autoSpaceDN w:val="0"/>
        <w:adjustRightInd w:val="0"/>
        <w:spacing w:after="0" w:line="240" w:lineRule="auto"/>
        <w:rPr>
          <w:rFonts w:ascii="Cambria" w:hAnsi="Cambria" w:cs="WarnockPro-Regular"/>
          <w:color w:val="1A1A1A"/>
          <w:sz w:val="22"/>
          <w:szCs w:val="22"/>
        </w:rPr>
      </w:pPr>
      <w:r w:rsidRPr="00C60730">
        <w:rPr>
          <w:rFonts w:ascii="Cambria" w:hAnsi="Cambria" w:cs="WarnockPro-Regular"/>
          <w:color w:val="1A1A1A"/>
          <w:sz w:val="22"/>
          <w:szCs w:val="22"/>
        </w:rPr>
        <w:t>The completed website implemented in HTML and viewable in a web browser. No broken links! Website source should be saved to GitHub and your class folders.</w:t>
      </w:r>
      <w:r>
        <w:rPr>
          <w:rFonts w:ascii="Cambria" w:hAnsi="Cambria" w:cs="WarnockPro-Regular"/>
          <w:color w:val="1A1A1A"/>
          <w:sz w:val="22"/>
          <w:szCs w:val="22"/>
        </w:rPr>
        <w:t xml:space="preserve"> </w:t>
      </w:r>
      <w:r w:rsidRPr="00C60730">
        <w:rPr>
          <w:rFonts w:ascii="Cambria" w:hAnsi="Cambria" w:cs="WarnockPro-Regular"/>
          <w:color w:val="1A1A1A"/>
          <w:sz w:val="22"/>
          <w:szCs w:val="22"/>
        </w:rPr>
        <w:t xml:space="preserve">In addition, </w:t>
      </w:r>
      <w:r>
        <w:rPr>
          <w:rFonts w:ascii="Cambria" w:hAnsi="Cambria" w:cs="WarnockPro-Regular"/>
          <w:color w:val="1A1A1A"/>
          <w:sz w:val="22"/>
          <w:szCs w:val="22"/>
        </w:rPr>
        <w:t>Craig Reino (the student) will</w:t>
      </w:r>
      <w:r w:rsidRPr="00C60730">
        <w:rPr>
          <w:rFonts w:ascii="Cambria" w:hAnsi="Cambria" w:cs="WarnockPro-Regular"/>
          <w:color w:val="1A1A1A"/>
          <w:sz w:val="22"/>
          <w:szCs w:val="22"/>
        </w:rPr>
        <w:t xml:space="preserve"> hand in a resources list, a single page document that lists all resources used that are not your own. Website will be presented in class.</w:t>
      </w:r>
    </w:p>
    <w:sectPr w:rsidR="00C60730" w:rsidSect="00537FAF">
      <w:headerReference w:type="default" r:id="rId9"/>
      <w:footerReference w:type="default" r:id="rId10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4DE49" w14:textId="77777777" w:rsidR="00CD2D90" w:rsidRDefault="00CD2D90">
      <w:pPr>
        <w:spacing w:after="0" w:line="240" w:lineRule="auto"/>
      </w:pPr>
      <w:r>
        <w:separator/>
      </w:r>
    </w:p>
  </w:endnote>
  <w:endnote w:type="continuationSeparator" w:id="0">
    <w:p w14:paraId="4A38C01E" w14:textId="77777777" w:rsidR="00CD2D90" w:rsidRDefault="00CD2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arnock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zianoSmallCaps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arnockPro-SemiboldDisp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8B58F" w14:textId="4267315D" w:rsidR="0088175F" w:rsidRDefault="0088175F" w:rsidP="0088175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4E5035">
      <w:t>1</w:t>
    </w:r>
    <w:r>
      <w:fldChar w:fldCharType="end"/>
    </w:r>
  </w:p>
  <w:p w14:paraId="0BDD9F9E" w14:textId="3E3799E3" w:rsidR="00537FAF" w:rsidRDefault="00537FAF" w:rsidP="00537FAF">
    <w:pPr>
      <w:pStyle w:val="Footer"/>
      <w:jc w:val="center"/>
    </w:pPr>
    <w:r>
      <w:t xml:space="preserve">631-335-9148 | </w:t>
    </w:r>
    <w:hyperlink r:id="rId1" w:history="1">
      <w:r w:rsidRPr="004A55F6">
        <w:rPr>
          <w:rStyle w:val="Hyperlink"/>
        </w:rPr>
        <w:t>creino@student.sjcny.edu</w:t>
      </w:r>
    </w:hyperlink>
    <w:r>
      <w:t xml:space="preserve"> | CraigReino.com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9FC88" w14:textId="77777777" w:rsidR="00CD2D90" w:rsidRDefault="00CD2D90">
      <w:pPr>
        <w:spacing w:after="0" w:line="240" w:lineRule="auto"/>
      </w:pPr>
      <w:r>
        <w:separator/>
      </w:r>
    </w:p>
  </w:footnote>
  <w:footnote w:type="continuationSeparator" w:id="0">
    <w:p w14:paraId="3CC35DDB" w14:textId="77777777" w:rsidR="00CD2D90" w:rsidRDefault="00CD2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02DA43" w14:textId="77777777" w:rsidR="00537FAF" w:rsidRDefault="00537FAF">
    <w:pPr>
      <w:pStyle w:val="Header"/>
    </w:pPr>
    <w:r>
      <w:t>Craig Reino</w:t>
    </w:r>
    <w:r>
      <w:tab/>
      <w:t>9-27-2018</w:t>
    </w:r>
  </w:p>
  <w:p w14:paraId="387C20AB" w14:textId="77777777" w:rsidR="00537FAF" w:rsidRDefault="00537FAF">
    <w:pPr>
      <w:pStyle w:val="Header"/>
    </w:pPr>
    <w:r>
      <w:t>COM 205</w:t>
    </w:r>
    <w:r>
      <w:tab/>
      <w:t>FALL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IxszCwsDSzNDC2MDVR0lEKTi0uzszPAykwqgUAfLSnuywAAAA="/>
  </w:docVars>
  <w:rsids>
    <w:rsidRoot w:val="00CD2D90"/>
    <w:rsid w:val="000048AA"/>
    <w:rsid w:val="000322BF"/>
    <w:rsid w:val="000509DA"/>
    <w:rsid w:val="000B225B"/>
    <w:rsid w:val="000C6A97"/>
    <w:rsid w:val="000E697B"/>
    <w:rsid w:val="00117698"/>
    <w:rsid w:val="00117948"/>
    <w:rsid w:val="001238BC"/>
    <w:rsid w:val="001273C1"/>
    <w:rsid w:val="001F47EB"/>
    <w:rsid w:val="002129B0"/>
    <w:rsid w:val="00262FDF"/>
    <w:rsid w:val="00295C0C"/>
    <w:rsid w:val="002A04F7"/>
    <w:rsid w:val="002E52EE"/>
    <w:rsid w:val="003262F3"/>
    <w:rsid w:val="00345B35"/>
    <w:rsid w:val="00346FDE"/>
    <w:rsid w:val="003557BA"/>
    <w:rsid w:val="00386778"/>
    <w:rsid w:val="004B5850"/>
    <w:rsid w:val="004E5035"/>
    <w:rsid w:val="004F5C8E"/>
    <w:rsid w:val="004F60AD"/>
    <w:rsid w:val="00517215"/>
    <w:rsid w:val="00537FAF"/>
    <w:rsid w:val="00545041"/>
    <w:rsid w:val="00590B0E"/>
    <w:rsid w:val="005F7A9B"/>
    <w:rsid w:val="006172DD"/>
    <w:rsid w:val="00653D89"/>
    <w:rsid w:val="006C5ECB"/>
    <w:rsid w:val="006D3AE4"/>
    <w:rsid w:val="0071603F"/>
    <w:rsid w:val="00741991"/>
    <w:rsid w:val="0076017A"/>
    <w:rsid w:val="007B6EF3"/>
    <w:rsid w:val="00805667"/>
    <w:rsid w:val="00816E1F"/>
    <w:rsid w:val="0088175F"/>
    <w:rsid w:val="00886D3B"/>
    <w:rsid w:val="008961F2"/>
    <w:rsid w:val="008C2AFC"/>
    <w:rsid w:val="008F0E66"/>
    <w:rsid w:val="008F4E62"/>
    <w:rsid w:val="00931727"/>
    <w:rsid w:val="009835B5"/>
    <w:rsid w:val="00987BCC"/>
    <w:rsid w:val="009A3E0F"/>
    <w:rsid w:val="009B5D53"/>
    <w:rsid w:val="009D5BD7"/>
    <w:rsid w:val="00A413A2"/>
    <w:rsid w:val="00A97CC8"/>
    <w:rsid w:val="00AA4E06"/>
    <w:rsid w:val="00AA528E"/>
    <w:rsid w:val="00AB131D"/>
    <w:rsid w:val="00AE33D8"/>
    <w:rsid w:val="00AF452C"/>
    <w:rsid w:val="00B0209E"/>
    <w:rsid w:val="00B13AE2"/>
    <w:rsid w:val="00B46F6A"/>
    <w:rsid w:val="00BC617C"/>
    <w:rsid w:val="00BE3CD6"/>
    <w:rsid w:val="00C16778"/>
    <w:rsid w:val="00C60730"/>
    <w:rsid w:val="00C84204"/>
    <w:rsid w:val="00CC4E29"/>
    <w:rsid w:val="00CC612B"/>
    <w:rsid w:val="00CD2D90"/>
    <w:rsid w:val="00CF2C77"/>
    <w:rsid w:val="00D31D4F"/>
    <w:rsid w:val="00DD3056"/>
    <w:rsid w:val="00E00646"/>
    <w:rsid w:val="00EA06FB"/>
    <w:rsid w:val="00F42EAE"/>
    <w:rsid w:val="00F535B0"/>
    <w:rsid w:val="00F9769D"/>
    <w:rsid w:val="00FB2EE0"/>
    <w:rsid w:val="00FC68B0"/>
    <w:rsid w:val="00FD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9BEB58"/>
  <w15:chartTrackingRefBased/>
  <w15:docId w15:val="{D76CE95B-FE83-4D22-B8CC-179EED52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37FAF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537FAF"/>
  </w:style>
  <w:style w:type="paragraph" w:styleId="ListParagraph">
    <w:name w:val="List Paragraph"/>
    <w:basedOn w:val="Normal"/>
    <w:uiPriority w:val="34"/>
    <w:unhideWhenUsed/>
    <w:qFormat/>
    <w:rsid w:val="009D5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reino@student.sjcny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in\AppData\Roaming\Microsoft\Templates\Services%20proposal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>creino@student.sjcny.edu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</Template>
  <TotalTime>8</TotalTime>
  <Pages>6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 Website Design and Development</vt:lpstr>
    </vt:vector>
  </TitlesOfParts>
  <Company>Craig Reino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 Website Design and Development</dc:title>
  <dc:subject>Submitted by:</dc:subject>
  <dc:creator>Craig Reino (The student)</dc:creator>
  <cp:lastModifiedBy>Craig Reino</cp:lastModifiedBy>
  <cp:revision>8</cp:revision>
  <dcterms:created xsi:type="dcterms:W3CDTF">2018-09-27T20:26:00Z</dcterms:created>
  <dcterms:modified xsi:type="dcterms:W3CDTF">2018-09-27T20:33:00Z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2018-06-12T07:13:23.0059876Z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